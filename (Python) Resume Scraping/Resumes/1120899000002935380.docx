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90" w:rsidRDefault="00850CFF">
      <w:pPr>
        <w:pStyle w:val="Title"/>
      </w:pPr>
      <w:r>
        <w:t>‍‍</w:t>
      </w:r>
      <w:sdt>
        <w:sdtPr>
          <w:rPr>
            <w:sz w:val="44"/>
            <w:szCs w:val="44"/>
          </w:rPr>
          <w:alias w:val="Your Name"/>
          <w:tag w:val=""/>
          <w:id w:val="1246310863"/>
          <w:placeholder>
            <w:docPart w:val="C0461EF9A5EC406D82523EE243B4CCB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77A56" w:rsidRPr="00096E44">
            <w:rPr>
              <w:sz w:val="44"/>
              <w:szCs w:val="44"/>
            </w:rPr>
            <w:t>Ibrahim MT</w:t>
          </w:r>
        </w:sdtContent>
      </w:sdt>
    </w:p>
    <w:p w:rsidR="00644617" w:rsidRDefault="00FA5AFF" w:rsidP="00177A56">
      <w:pPr>
        <w:rPr>
          <w:b/>
        </w:rPr>
      </w:pPr>
      <w:sdt>
        <w:sdtPr>
          <w:alias w:val="Address"/>
          <w:tag w:val=""/>
          <w:id w:val="-593780209"/>
          <w:placeholder>
            <w:docPart w:val="428A2D9B7D6745F48964A5A57FFC2A5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proofErr w:type="spellStart"/>
          <w:r w:rsidR="00D1313A">
            <w:t>Mannil</w:t>
          </w:r>
          <w:proofErr w:type="spellEnd"/>
          <w:r w:rsidR="00D1313A">
            <w:t xml:space="preserve"> </w:t>
          </w:r>
          <w:proofErr w:type="spellStart"/>
          <w:proofErr w:type="gramStart"/>
          <w:r w:rsidR="00D1313A">
            <w:t>Thodi</w:t>
          </w:r>
          <w:proofErr w:type="spellEnd"/>
          <w:r w:rsidR="00D1313A">
            <w:t>(</w:t>
          </w:r>
          <w:proofErr w:type="gramEnd"/>
          <w:r w:rsidR="00D1313A">
            <w:t xml:space="preserve">h), </w:t>
          </w:r>
          <w:proofErr w:type="spellStart"/>
          <w:r w:rsidR="00D1313A">
            <w:t>Thirurgdi</w:t>
          </w:r>
          <w:proofErr w:type="spellEnd"/>
          <w:r w:rsidR="00107090">
            <w:t xml:space="preserve"> P.O, </w:t>
          </w:r>
          <w:proofErr w:type="spellStart"/>
          <w:r w:rsidR="00107090">
            <w:t>Kariparambu</w:t>
          </w:r>
          <w:proofErr w:type="spellEnd"/>
          <w:r w:rsidR="00107090">
            <w:t xml:space="preserve"> Kerala, India- 676306</w:t>
          </w:r>
        </w:sdtContent>
      </w:sdt>
      <w:r w:rsidR="00850CFF">
        <w:t> </w:t>
      </w:r>
      <w:r w:rsidR="00850CFF" w:rsidRPr="00D1313A">
        <w:rPr>
          <w:b/>
        </w:rPr>
        <w:t>|</w:t>
      </w:r>
    </w:p>
    <w:p w:rsidR="002E0F90" w:rsidRDefault="00850CFF" w:rsidP="00177A56">
      <w:r w:rsidRPr="00D1313A">
        <w:rPr>
          <w:b/>
        </w:rPr>
        <w:t> </w:t>
      </w:r>
      <w:sdt>
        <w:sdtPr>
          <w:rPr>
            <w:b/>
            <w:sz w:val="24"/>
            <w:szCs w:val="24"/>
          </w:rPr>
          <w:alias w:val="Telephone"/>
          <w:tag w:val=""/>
          <w:id w:val="-1416317146"/>
          <w:placeholder>
            <w:docPart w:val="B6856595D38B445993B0845B76EC41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77A56" w:rsidRPr="00644617">
            <w:rPr>
              <w:b/>
              <w:sz w:val="24"/>
              <w:szCs w:val="24"/>
            </w:rPr>
            <w:t>+91-9633267343</w:t>
          </w:r>
        </w:sdtContent>
      </w:sdt>
      <w:r w:rsidRPr="00644617">
        <w:rPr>
          <w:sz w:val="24"/>
          <w:szCs w:val="24"/>
        </w:rPr>
        <w:t> </w:t>
      </w:r>
      <w:r w:rsidRPr="00644617">
        <w:rPr>
          <w:b/>
          <w:sz w:val="24"/>
          <w:szCs w:val="24"/>
        </w:rPr>
        <w:t>| </w:t>
      </w:r>
      <w:sdt>
        <w:sdtPr>
          <w:rPr>
            <w:b/>
            <w:sz w:val="24"/>
            <w:szCs w:val="24"/>
          </w:rPr>
          <w:alias w:val="Email"/>
          <w:tag w:val=""/>
          <w:id w:val="-391963670"/>
          <w:placeholder>
            <w:docPart w:val="2D20C13ED60848D9A84389314EB0F48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77A56" w:rsidRPr="00644617">
            <w:rPr>
              <w:b/>
              <w:sz w:val="24"/>
              <w:szCs w:val="24"/>
            </w:rPr>
            <w:t>ibrahimmt306@gmail.com</w:t>
          </w:r>
        </w:sdtContent>
      </w:sdt>
    </w:p>
    <w:p w:rsidR="002E0F90" w:rsidRDefault="00850CFF">
      <w:pPr>
        <w:pStyle w:val="SectionHeading"/>
      </w:pPr>
      <w:r>
        <w:t>Education</w:t>
      </w:r>
    </w:p>
    <w:p w:rsidR="002E0F90" w:rsidRDefault="00177A56">
      <w:pPr>
        <w:pStyle w:val="Subsection"/>
        <w:spacing w:before="100"/>
      </w:pPr>
      <w:r>
        <w:t>B-tech</w:t>
      </w:r>
      <w:r w:rsidR="00850CFF">
        <w:t> | </w:t>
      </w:r>
      <w:r>
        <w:t>2014</w:t>
      </w:r>
      <w:r w:rsidR="00850CFF">
        <w:t> | </w:t>
      </w:r>
      <w:r>
        <w:t>t</w:t>
      </w:r>
      <w:r w:rsidR="00EB5620">
        <w:t>.</w:t>
      </w:r>
      <w:r>
        <w:t>k</w:t>
      </w:r>
      <w:r w:rsidR="00EB5620">
        <w:t>.</w:t>
      </w:r>
      <w:r>
        <w:t>m</w:t>
      </w:r>
      <w:r w:rsidR="00EB5620">
        <w:t>.</w:t>
      </w:r>
      <w:r>
        <w:t>c</w:t>
      </w:r>
      <w:r w:rsidR="00EB5620">
        <w:t>.</w:t>
      </w:r>
      <w:r>
        <w:t>e kollam</w:t>
      </w:r>
    </w:p>
    <w:p w:rsidR="002E0F90" w:rsidRPr="00B21F94" w:rsidRDefault="00177A56" w:rsidP="00177A56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>Computer Science and Engineering</w:t>
      </w:r>
    </w:p>
    <w:p w:rsidR="00177A56" w:rsidRPr="00B21F94" w:rsidRDefault="00177A56" w:rsidP="00177A56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>University:   Kerala University</w:t>
      </w:r>
    </w:p>
    <w:p w:rsidR="00EA0806" w:rsidRPr="00AE6C8F" w:rsidRDefault="00177A56" w:rsidP="00AE6C8F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>Award:</w:t>
      </w:r>
      <w:r w:rsidRPr="00B21F94">
        <w:rPr>
          <w:sz w:val="22"/>
          <w:szCs w:val="22"/>
        </w:rPr>
        <w:tab/>
        <w:t xml:space="preserve"> 6.36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</w:sdtPr>
          <w:sdtEndPr/>
          <w:sdtContent>
            <w:p w:rsidR="002E0F90" w:rsidRDefault="00177A56">
              <w:pPr>
                <w:pStyle w:val="Subsection"/>
              </w:pPr>
              <w:r>
                <w:t>pluse two</w:t>
              </w:r>
              <w:r w:rsidR="00850CFF">
                <w:t> | </w:t>
              </w:r>
              <w:r>
                <w:t>2009</w:t>
              </w:r>
              <w:r w:rsidR="00850CFF">
                <w:t> | </w:t>
              </w:r>
              <w:r>
                <w:t xml:space="preserve">oriental higher scountry </w:t>
              </w:r>
            </w:p>
            <w:p w:rsidR="002E0F90" w:rsidRDefault="00177A56" w:rsidP="00177A56">
              <w:pPr>
                <w:pStyle w:val="ListBullet"/>
              </w:pPr>
              <w:r w:rsidRPr="00B21F94">
                <w:rPr>
                  <w:sz w:val="22"/>
                  <w:szCs w:val="22"/>
                </w:rPr>
                <w:t>Percentage:  75%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6735277"/>
      </w:sdtPr>
      <w:sdtEndPr>
        <w:rPr>
          <w:sz w:val="22"/>
          <w:szCs w:val="22"/>
        </w:rPr>
      </w:sdtEndPr>
      <w:sdtContent>
        <w:p w:rsidR="00177A56" w:rsidRDefault="00177A56" w:rsidP="00177A56">
          <w:pPr>
            <w:pStyle w:val="Subsection"/>
          </w:pPr>
          <w:r>
            <w:t>high school | 2009 | </w:t>
          </w:r>
          <w:r w:rsidRPr="00177A56">
            <w:t>Mooniyur HIGH SCHOOL Mooniyur</w:t>
          </w:r>
        </w:p>
        <w:p w:rsidR="00177A56" w:rsidRPr="00311799" w:rsidRDefault="00177A56" w:rsidP="00177A56">
          <w:pPr>
            <w:pStyle w:val="ListBullet"/>
            <w:rPr>
              <w:bCs/>
              <w:sz w:val="22"/>
              <w:szCs w:val="22"/>
            </w:rPr>
          </w:pPr>
          <w:r w:rsidRPr="00311799">
            <w:rPr>
              <w:sz w:val="22"/>
              <w:szCs w:val="22"/>
            </w:rPr>
            <w:t>Percentage:90%</w:t>
          </w:r>
        </w:p>
      </w:sdtContent>
    </w:sdt>
    <w:p w:rsidR="002E0F90" w:rsidRDefault="00850CFF">
      <w:pPr>
        <w:pStyle w:val="SectionHeading"/>
      </w:pPr>
      <w:r>
        <w:t>Skills &amp; Abilities</w:t>
      </w:r>
    </w:p>
    <w:p w:rsidR="00107090" w:rsidRDefault="004208B9" w:rsidP="00107090">
      <w:pPr>
        <w:pStyle w:val="Subsection"/>
      </w:pPr>
      <w:r>
        <w:t xml:space="preserve">Javascript </w:t>
      </w:r>
      <w:r w:rsidR="00107090">
        <w:t>developer</w:t>
      </w:r>
    </w:p>
    <w:p w:rsidR="00B864C0" w:rsidRPr="00B21F94" w:rsidRDefault="00B864C0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 xml:space="preserve">Experience </w:t>
      </w:r>
      <w:r w:rsidR="00644617" w:rsidRPr="00B21F94">
        <w:rPr>
          <w:sz w:val="22"/>
          <w:szCs w:val="22"/>
        </w:rPr>
        <w:t>JavaScript front</w:t>
      </w:r>
      <w:r w:rsidRPr="00B21F94">
        <w:rPr>
          <w:sz w:val="22"/>
          <w:szCs w:val="22"/>
        </w:rPr>
        <w:t xml:space="preserve"> end developing</w:t>
      </w:r>
      <w:r w:rsidR="00EA0806">
        <w:rPr>
          <w:sz w:val="22"/>
          <w:szCs w:val="22"/>
        </w:rPr>
        <w:t>.</w:t>
      </w:r>
    </w:p>
    <w:p w:rsidR="00585089" w:rsidRPr="00EA0806" w:rsidRDefault="00877BBE" w:rsidP="00585089">
      <w:pPr>
        <w:pStyle w:val="ListBullet"/>
        <w:rPr>
          <w:b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Languages &amp; Software</w:t>
      </w:r>
      <w:r>
        <w:rPr>
          <w:b/>
          <w:color w:val="auto"/>
          <w:sz w:val="22"/>
          <w:szCs w:val="22"/>
        </w:rPr>
        <w:t>:</w:t>
      </w:r>
      <w:r w:rsidR="00AE6C8F">
        <w:rPr>
          <w:b/>
          <w:color w:val="auto"/>
          <w:sz w:val="22"/>
          <w:szCs w:val="22"/>
        </w:rPr>
        <w:t xml:space="preserve"> </w:t>
      </w:r>
      <w:r w:rsidR="00AE6C8F" w:rsidRPr="00AE6C8F">
        <w:rPr>
          <w:color w:val="auto"/>
          <w:sz w:val="22"/>
          <w:szCs w:val="22"/>
        </w:rPr>
        <w:t>java/j2ee</w:t>
      </w:r>
      <w:r w:rsidRPr="00AE6C8F">
        <w:rPr>
          <w:color w:val="0D0D0D" w:themeColor="text1" w:themeTint="F2"/>
          <w:sz w:val="22"/>
          <w:szCs w:val="22"/>
        </w:rPr>
        <w:t xml:space="preserve"> </w:t>
      </w:r>
      <w:r w:rsidR="00585089">
        <w:rPr>
          <w:color w:val="0D0D0D" w:themeColor="text1" w:themeTint="F2"/>
          <w:sz w:val="22"/>
          <w:szCs w:val="22"/>
        </w:rPr>
        <w:t>,</w:t>
      </w:r>
      <w:r w:rsidR="00B864C0" w:rsidRPr="003D6E3B">
        <w:rPr>
          <w:color w:val="0D0D0D" w:themeColor="text1" w:themeTint="F2"/>
          <w:sz w:val="22"/>
          <w:szCs w:val="22"/>
        </w:rPr>
        <w:t>JavaScript,</w:t>
      </w:r>
      <w:r w:rsidR="00585089" w:rsidRPr="00585089">
        <w:rPr>
          <w:color w:val="0D0D0D" w:themeColor="text1" w:themeTint="F2"/>
          <w:sz w:val="22"/>
          <w:szCs w:val="22"/>
        </w:rPr>
        <w:t xml:space="preserve"> </w:t>
      </w:r>
      <w:r w:rsidR="00585089">
        <w:rPr>
          <w:color w:val="0D0D0D" w:themeColor="text1" w:themeTint="F2"/>
          <w:sz w:val="22"/>
          <w:szCs w:val="22"/>
        </w:rPr>
        <w:t>Hibernate ,</w:t>
      </w:r>
      <w:proofErr w:type="spellStart"/>
      <w:r w:rsidR="00585089">
        <w:rPr>
          <w:color w:val="0D0D0D" w:themeColor="text1" w:themeTint="F2"/>
          <w:sz w:val="22"/>
          <w:szCs w:val="22"/>
        </w:rPr>
        <w:t>SQL,</w:t>
      </w:r>
      <w:r w:rsidR="00585089">
        <w:rPr>
          <w:color w:val="0D0D0D" w:themeColor="text1" w:themeTint="F2"/>
          <w:sz w:val="22"/>
          <w:szCs w:val="22"/>
        </w:rPr>
        <w:t>Spring,Maven</w:t>
      </w:r>
      <w:proofErr w:type="spellEnd"/>
    </w:p>
    <w:p w:rsidR="00EA0806" w:rsidRPr="00585089" w:rsidRDefault="003D6E3B" w:rsidP="00107090">
      <w:pPr>
        <w:pStyle w:val="ListBullet"/>
        <w:rPr>
          <w:b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 xml:space="preserve"> </w:t>
      </w:r>
      <w:proofErr w:type="spellStart"/>
      <w:r>
        <w:rPr>
          <w:color w:val="0D0D0D" w:themeColor="text1" w:themeTint="F2"/>
          <w:sz w:val="22"/>
          <w:szCs w:val="22"/>
        </w:rPr>
        <w:t>JQuery</w:t>
      </w:r>
      <w:proofErr w:type="spellEnd"/>
      <w:r w:rsidR="00B864C0" w:rsidRPr="003D6E3B">
        <w:rPr>
          <w:color w:val="0D0D0D" w:themeColor="text1" w:themeTint="F2"/>
          <w:sz w:val="22"/>
          <w:szCs w:val="22"/>
        </w:rPr>
        <w:t xml:space="preserve"> </w:t>
      </w:r>
      <w:r w:rsidR="00107090" w:rsidRPr="003D6E3B">
        <w:rPr>
          <w:color w:val="0D0D0D" w:themeColor="text1" w:themeTint="F2"/>
          <w:sz w:val="22"/>
          <w:szCs w:val="22"/>
        </w:rPr>
        <w:t>HTML5</w:t>
      </w:r>
      <w:r w:rsidR="00877BBE" w:rsidRPr="003D6E3B">
        <w:rPr>
          <w:color w:val="0D0D0D" w:themeColor="text1" w:themeTint="F2"/>
          <w:sz w:val="22"/>
          <w:szCs w:val="22"/>
        </w:rPr>
        <w:t>, CSS3</w:t>
      </w:r>
      <w:r w:rsidR="00877BBE">
        <w:rPr>
          <w:color w:val="0D0D0D" w:themeColor="text1" w:themeTint="F2"/>
          <w:sz w:val="22"/>
          <w:szCs w:val="22"/>
        </w:rPr>
        <w:t xml:space="preserve"> and Ajax.</w:t>
      </w:r>
    </w:p>
    <w:p w:rsidR="00F80973" w:rsidRPr="00EA0806" w:rsidRDefault="00877BBE" w:rsidP="00107090">
      <w:pPr>
        <w:pStyle w:val="ListBullet"/>
        <w:rPr>
          <w:b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>Created application using</w:t>
      </w:r>
      <w:r w:rsidR="00B864C0" w:rsidRPr="003D6E3B">
        <w:rPr>
          <w:color w:val="0D0D0D" w:themeColor="text1" w:themeTint="F2"/>
          <w:sz w:val="22"/>
          <w:szCs w:val="22"/>
        </w:rPr>
        <w:t xml:space="preserve"> </w:t>
      </w:r>
      <w:r w:rsidR="00644617">
        <w:rPr>
          <w:color w:val="0D0D0D" w:themeColor="text1" w:themeTint="F2"/>
          <w:sz w:val="22"/>
          <w:szCs w:val="22"/>
        </w:rPr>
        <w:t>S</w:t>
      </w:r>
      <w:r w:rsidR="00644617" w:rsidRPr="003D6E3B">
        <w:rPr>
          <w:color w:val="0D0D0D" w:themeColor="text1" w:themeTint="F2"/>
          <w:sz w:val="22"/>
          <w:szCs w:val="22"/>
        </w:rPr>
        <w:t>ass,</w:t>
      </w:r>
      <w:r w:rsidR="0021420A" w:rsidRPr="003D6E3B">
        <w:rPr>
          <w:color w:val="0D0D0D" w:themeColor="text1" w:themeTint="F2"/>
          <w:sz w:val="22"/>
          <w:szCs w:val="22"/>
        </w:rPr>
        <w:t xml:space="preserve"> threejs</w:t>
      </w:r>
      <w:r w:rsidR="002F159A" w:rsidRPr="003D6E3B">
        <w:rPr>
          <w:color w:val="0D0D0D" w:themeColor="text1" w:themeTint="F2"/>
          <w:sz w:val="22"/>
          <w:szCs w:val="22"/>
        </w:rPr>
        <w:t>.</w:t>
      </w:r>
      <w:r w:rsidRPr="00877BBE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3D6E3B">
        <w:rPr>
          <w:color w:val="0D0D0D" w:themeColor="text1" w:themeTint="F2"/>
          <w:sz w:val="22"/>
          <w:szCs w:val="22"/>
        </w:rPr>
        <w:t>Php</w:t>
      </w:r>
      <w:proofErr w:type="spellEnd"/>
      <w:r>
        <w:rPr>
          <w:color w:val="0D0D0D" w:themeColor="text1" w:themeTint="F2"/>
          <w:sz w:val="22"/>
          <w:szCs w:val="22"/>
        </w:rPr>
        <w:t>.</w:t>
      </w:r>
    </w:p>
    <w:p w:rsidR="00EA0806" w:rsidRPr="00EA0806" w:rsidRDefault="00EA0806" w:rsidP="00107090">
      <w:pPr>
        <w:pStyle w:val="ListBullet"/>
        <w:rPr>
          <w:b/>
          <w:sz w:val="22"/>
          <w:szCs w:val="22"/>
        </w:rPr>
      </w:pPr>
      <w:r>
        <w:rPr>
          <w:sz w:val="22"/>
          <w:szCs w:val="22"/>
        </w:rPr>
        <w:t xml:space="preserve">Google map </w:t>
      </w:r>
      <w:r w:rsidR="00585089">
        <w:rPr>
          <w:sz w:val="22"/>
          <w:szCs w:val="22"/>
        </w:rPr>
        <w:t xml:space="preserve">API and </w:t>
      </w:r>
      <w:proofErr w:type="spellStart"/>
      <w:r w:rsidR="00585089">
        <w:rPr>
          <w:sz w:val="22"/>
          <w:szCs w:val="22"/>
        </w:rPr>
        <w:t>facebook</w:t>
      </w:r>
      <w:proofErr w:type="spellEnd"/>
      <w:r w:rsidR="00585089">
        <w:rPr>
          <w:sz w:val="22"/>
          <w:szCs w:val="22"/>
        </w:rPr>
        <w:t xml:space="preserve"> </w:t>
      </w:r>
      <w:proofErr w:type="spellStart"/>
      <w:r w:rsidR="00585089">
        <w:rPr>
          <w:sz w:val="22"/>
          <w:szCs w:val="22"/>
        </w:rPr>
        <w:t>APi</w:t>
      </w:r>
      <w:proofErr w:type="spellEnd"/>
    </w:p>
    <w:p w:rsidR="00EA0806" w:rsidRPr="003D6E3B" w:rsidRDefault="00877BBE" w:rsidP="00107090">
      <w:pPr>
        <w:pStyle w:val="ListBullet"/>
        <w:rPr>
          <w:b/>
          <w:sz w:val="22"/>
          <w:szCs w:val="22"/>
        </w:rPr>
      </w:pPr>
      <w:bookmarkStart w:id="0" w:name="_GoBack"/>
      <w:bookmarkEnd w:id="0"/>
      <w:r w:rsidRPr="00B21F94">
        <w:rPr>
          <w:sz w:val="22"/>
          <w:szCs w:val="22"/>
        </w:rPr>
        <w:t>Adobe Suite</w:t>
      </w:r>
      <w:r w:rsidRPr="003D6E3B">
        <w:rPr>
          <w:color w:val="0D0D0D" w:themeColor="text1" w:themeTint="F2"/>
          <w:sz w:val="22"/>
          <w:szCs w:val="22"/>
        </w:rPr>
        <w:t>: Photoshop</w:t>
      </w:r>
      <w:r w:rsidR="00644617" w:rsidRPr="003D6E3B">
        <w:rPr>
          <w:color w:val="0D0D0D" w:themeColor="text1" w:themeTint="F2"/>
          <w:sz w:val="22"/>
          <w:szCs w:val="22"/>
        </w:rPr>
        <w:t>, illustrator</w:t>
      </w:r>
      <w:r w:rsidR="00644617">
        <w:rPr>
          <w:color w:val="0D0D0D" w:themeColor="text1" w:themeTint="F2"/>
          <w:sz w:val="22"/>
          <w:szCs w:val="22"/>
        </w:rPr>
        <w:t>, InDesign</w:t>
      </w:r>
      <w:r w:rsidR="00EA0806">
        <w:rPr>
          <w:color w:val="0D0D0D" w:themeColor="text1" w:themeTint="F2"/>
          <w:sz w:val="22"/>
          <w:szCs w:val="22"/>
        </w:rPr>
        <w:t>.</w:t>
      </w:r>
    </w:p>
    <w:p w:rsidR="002E0F90" w:rsidRPr="00032BA9" w:rsidRDefault="00B864C0" w:rsidP="00107090">
      <w:pPr>
        <w:pStyle w:val="ListBullet"/>
        <w:numPr>
          <w:ilvl w:val="0"/>
          <w:numId w:val="0"/>
        </w:numPr>
        <w:ind w:left="144"/>
        <w:rPr>
          <w:sz w:val="22"/>
          <w:szCs w:val="22"/>
        </w:rPr>
      </w:pPr>
      <w:r w:rsidRPr="00B21F94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0F90" w:rsidRDefault="00850CFF" w:rsidP="00096E44">
      <w:pPr>
        <w:pStyle w:val="SectionHeading"/>
        <w:tabs>
          <w:tab w:val="left" w:pos="1740"/>
        </w:tabs>
      </w:pPr>
      <w:r>
        <w:t>Experience</w:t>
      </w:r>
      <w:r w:rsidR="00096E44">
        <w:tab/>
      </w:r>
    </w:p>
    <w:p w:rsidR="00CE3C98" w:rsidRDefault="00391995" w:rsidP="003D3623">
      <w:pPr>
        <w:pStyle w:val="Subsection"/>
        <w:spacing w:before="100"/>
      </w:pPr>
      <w:r>
        <w:t>Java</w:t>
      </w:r>
      <w:r w:rsidR="00AE6C8F">
        <w:t xml:space="preserve">/j2ee </w:t>
      </w:r>
      <w:r w:rsidR="0049693E">
        <w:t xml:space="preserve">developer </w:t>
      </w:r>
      <w:r w:rsidR="00EB5620">
        <w:t>|</w:t>
      </w:r>
      <w:r w:rsidR="003D3623">
        <w:t> </w:t>
      </w:r>
      <w:r w:rsidR="0049693E">
        <w:t>kerlontech</w:t>
      </w:r>
      <w:r w:rsidR="003D3623">
        <w:t> | </w:t>
      </w:r>
      <w:r w:rsidR="0049693E">
        <w:t xml:space="preserve">2014 </w:t>
      </w:r>
      <w:r w:rsidR="00CE3C98">
        <w:t>-2015</w:t>
      </w:r>
    </w:p>
    <w:p w:rsidR="00CE3C98" w:rsidRPr="00CE3C98" w:rsidRDefault="00CE3C98" w:rsidP="00CE3C98">
      <w:pPr>
        <w:pStyle w:val="ListBullet"/>
        <w:rPr>
          <w:sz w:val="22"/>
          <w:szCs w:val="22"/>
        </w:rPr>
      </w:pPr>
      <w:r w:rsidRPr="00CE3C98">
        <w:rPr>
          <w:sz w:val="22"/>
          <w:szCs w:val="22"/>
        </w:rPr>
        <w:t xml:space="preserve">Build Applications </w:t>
      </w:r>
      <w:r w:rsidR="00877BBE" w:rsidRPr="00CE3C98">
        <w:rPr>
          <w:sz w:val="22"/>
          <w:szCs w:val="22"/>
        </w:rPr>
        <w:t>using</w:t>
      </w:r>
      <w:r w:rsidR="00877BBE">
        <w:rPr>
          <w:sz w:val="22"/>
          <w:szCs w:val="22"/>
        </w:rPr>
        <w:t xml:space="preserve"> </w:t>
      </w:r>
      <w:r w:rsidR="00877BBE" w:rsidRPr="00CE3C98">
        <w:rPr>
          <w:sz w:val="22"/>
          <w:szCs w:val="22"/>
        </w:rPr>
        <w:t>html5, JQuery</w:t>
      </w:r>
      <w:r w:rsidRPr="00CE3C98">
        <w:rPr>
          <w:sz w:val="22"/>
          <w:szCs w:val="22"/>
        </w:rPr>
        <w:t xml:space="preserve">, JSON, Google API, Facebook API, </w:t>
      </w:r>
      <w:r w:rsidR="00877BBE" w:rsidRPr="00B21F94">
        <w:rPr>
          <w:sz w:val="22"/>
          <w:szCs w:val="22"/>
        </w:rPr>
        <w:t>and JavaScript</w:t>
      </w:r>
      <w:r w:rsidR="00697FD5">
        <w:rPr>
          <w:sz w:val="22"/>
          <w:szCs w:val="22"/>
        </w:rPr>
        <w:t>.</w:t>
      </w:r>
    </w:p>
    <w:p w:rsidR="00CE3C98" w:rsidRPr="00B21F94" w:rsidRDefault="00CE3C98" w:rsidP="00CE3C98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>Design and deploying web UI using the full Adobe Suite</w:t>
      </w:r>
    </w:p>
    <w:p w:rsidR="003D3623" w:rsidRPr="003D6CF6" w:rsidRDefault="00EB5620" w:rsidP="003D6CF6">
      <w:pPr>
        <w:pStyle w:val="ListBullet"/>
        <w:rPr>
          <w:sz w:val="22"/>
          <w:szCs w:val="22"/>
        </w:rPr>
      </w:pPr>
      <w:r>
        <w:rPr>
          <w:sz w:val="22"/>
          <w:szCs w:val="22"/>
        </w:rPr>
        <w:t>D</w:t>
      </w:r>
      <w:r w:rsidR="007F249D" w:rsidRPr="00B21F94">
        <w:rPr>
          <w:sz w:val="22"/>
          <w:szCs w:val="22"/>
        </w:rPr>
        <w:t xml:space="preserve">evelopment to create a seamless customer experience for a high traffic e-commerce website through desktop, mobile and </w:t>
      </w:r>
      <w:r w:rsidR="003351F5" w:rsidRPr="00B21F94">
        <w:rPr>
          <w:sz w:val="22"/>
          <w:szCs w:val="22"/>
        </w:rPr>
        <w:t>Smartphone</w:t>
      </w:r>
      <w:r w:rsidR="007F249D" w:rsidRPr="00B21F94">
        <w:rPr>
          <w:sz w:val="22"/>
          <w:szCs w:val="22"/>
        </w:rPr>
        <w:t xml:space="preserve"> app interfaces</w:t>
      </w:r>
    </w:p>
    <w:p w:rsidR="002E0F90" w:rsidRPr="00B21F94" w:rsidRDefault="002E0F90" w:rsidP="00483BB4">
      <w:pPr>
        <w:pStyle w:val="ListBullet"/>
        <w:numPr>
          <w:ilvl w:val="0"/>
          <w:numId w:val="0"/>
        </w:numPr>
        <w:ind w:left="144"/>
        <w:rPr>
          <w:sz w:val="22"/>
          <w:szCs w:val="22"/>
        </w:rPr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/>
          <w:sdtContent>
            <w:p w:rsidR="0049083C" w:rsidRDefault="0049083C" w:rsidP="00F80973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49083C" w:rsidRDefault="0049083C" w:rsidP="00F80973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AE6C8F" w:rsidRDefault="00AE6C8F" w:rsidP="00F80973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AE6C8F" w:rsidRDefault="00AE6C8F" w:rsidP="00F80973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AE6C8F" w:rsidRDefault="00AE6C8F" w:rsidP="00F80973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</w:p>
            <w:p w:rsidR="00AB1292" w:rsidRPr="00EA0806" w:rsidRDefault="00972007" w:rsidP="00F80973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lastRenderedPageBreak/>
                <w:t>front end</w:t>
              </w:r>
              <w:r w:rsidR="00EA0806">
                <w:t xml:space="preserve"> web d</w:t>
              </w:r>
              <w:r w:rsidR="00EB5620">
                <w:t>EVELOPER |</w:t>
              </w:r>
              <w:r w:rsidR="00850CFF">
                <w:t> </w:t>
              </w:r>
              <w:r>
                <w:t>freelancer</w:t>
              </w:r>
              <w:r w:rsidR="00850CFF">
                <w:t> | </w:t>
              </w:r>
              <w:r w:rsidR="003351F5">
                <w:t>2012</w:t>
              </w:r>
              <w:r>
                <w:t>-2014</w:t>
              </w:r>
            </w:p>
            <w:p w:rsidR="00972007" w:rsidRPr="00877BBE" w:rsidRDefault="00972007" w:rsidP="00972007">
              <w:pPr>
                <w:pStyle w:val="ListBullet"/>
                <w:rPr>
                  <w:sz w:val="22"/>
                  <w:szCs w:val="22"/>
                </w:rPr>
              </w:pPr>
              <w:r w:rsidRPr="00877BBE">
                <w:rPr>
                  <w:sz w:val="22"/>
                  <w:szCs w:val="22"/>
                </w:rPr>
                <w:t>Design and deploying web UI using the full Adobe Suite</w:t>
              </w:r>
            </w:p>
            <w:p w:rsidR="00032BA9" w:rsidRPr="00877BBE" w:rsidRDefault="00972007" w:rsidP="00972007">
              <w:pPr>
                <w:pStyle w:val="ListBullet"/>
                <w:rPr>
                  <w:sz w:val="22"/>
                  <w:szCs w:val="22"/>
                </w:rPr>
              </w:pPr>
              <w:r w:rsidRPr="00877BBE">
                <w:rPr>
                  <w:sz w:val="22"/>
                  <w:szCs w:val="22"/>
                </w:rPr>
                <w:t>Web Production &amp; Development on Wordpress,</w:t>
              </w:r>
            </w:p>
            <w:p w:rsidR="00CE3C98" w:rsidRPr="00877BBE" w:rsidRDefault="00CE3C98" w:rsidP="00972007">
              <w:pPr>
                <w:pStyle w:val="ListBullet"/>
                <w:rPr>
                  <w:sz w:val="22"/>
                  <w:szCs w:val="22"/>
                </w:rPr>
              </w:pPr>
              <w:r w:rsidRPr="00877BBE">
                <w:rPr>
                  <w:sz w:val="22"/>
                  <w:szCs w:val="22"/>
                </w:rPr>
                <w:t>Wordpress theme development.</w:t>
              </w:r>
            </w:p>
            <w:p w:rsidR="00877BBE" w:rsidRPr="00877BBE" w:rsidRDefault="00877BBE" w:rsidP="00877BBE">
              <w:pPr>
                <w:pStyle w:val="ListBullet"/>
                <w:rPr>
                  <w:sz w:val="22"/>
                  <w:szCs w:val="22"/>
                </w:rPr>
              </w:pPr>
              <w:r w:rsidRPr="00877BBE">
                <w:rPr>
                  <w:sz w:val="22"/>
                  <w:szCs w:val="22"/>
                </w:rPr>
                <w:t>Create website with good SEO.</w:t>
              </w:r>
            </w:p>
            <w:p w:rsidR="002E0F90" w:rsidRDefault="00877BBE" w:rsidP="00877BBE">
              <w:pPr>
                <w:pStyle w:val="ListBullet"/>
              </w:pPr>
              <w:r w:rsidRPr="00877BBE">
                <w:rPr>
                  <w:sz w:val="22"/>
                  <w:szCs w:val="22"/>
                </w:rPr>
                <w:t>Facebook application development.</w:t>
              </w:r>
            </w:p>
          </w:sdtContent>
        </w:sdt>
      </w:sdtContent>
    </w:sdt>
    <w:p w:rsidR="00EB5620" w:rsidRPr="00EB5620" w:rsidRDefault="00EB5620" w:rsidP="00EB5620">
      <w:pPr>
        <w:pStyle w:val="SectionHeading"/>
      </w:pPr>
      <w:r>
        <w:t>Project details</w:t>
      </w:r>
    </w:p>
    <w:p w:rsidR="00506F01" w:rsidRPr="003D4D16" w:rsidRDefault="00506F01" w:rsidP="00506F01">
      <w:pPr>
        <w:pStyle w:val="ListBullet"/>
        <w:numPr>
          <w:ilvl w:val="0"/>
          <w:numId w:val="7"/>
        </w:numPr>
        <w:rPr>
          <w:b/>
          <w:sz w:val="22"/>
          <w:szCs w:val="22"/>
        </w:rPr>
      </w:pPr>
      <w:r w:rsidRPr="003D4D16">
        <w:rPr>
          <w:b/>
          <w:sz w:val="22"/>
          <w:szCs w:val="22"/>
          <w:u w:val="single"/>
        </w:rPr>
        <w:t>Phrms</w:t>
      </w:r>
      <w:r w:rsidRPr="003D4D16">
        <w:rPr>
          <w:b/>
          <w:sz w:val="22"/>
          <w:szCs w:val="22"/>
        </w:rPr>
        <w:t xml:space="preserve"> Job searching </w:t>
      </w:r>
      <w:r w:rsidR="000B2A2B">
        <w:rPr>
          <w:b/>
          <w:sz w:val="22"/>
          <w:szCs w:val="22"/>
        </w:rPr>
        <w:t xml:space="preserve">: </w:t>
      </w:r>
      <w:r w:rsidR="00877BBE">
        <w:rPr>
          <w:b/>
          <w:sz w:val="22"/>
          <w:szCs w:val="22"/>
        </w:rPr>
        <w:t>UK</w:t>
      </w:r>
      <w:r w:rsidRPr="003D4D16">
        <w:rPr>
          <w:b/>
          <w:sz w:val="22"/>
          <w:szCs w:val="22"/>
        </w:rPr>
        <w:t xml:space="preserve"> based part time job searching web application    </w:t>
      </w:r>
      <w:r w:rsidRPr="006C5CCF">
        <w:rPr>
          <w:b/>
          <w:sz w:val="22"/>
          <w:szCs w:val="22"/>
        </w:rPr>
        <w:t>http://phrms.co.uk/jobalert/home.html</w:t>
      </w:r>
    </w:p>
    <w:p w:rsidR="00506F01" w:rsidRPr="003D4D16" w:rsidRDefault="00506F01" w:rsidP="00506F01">
      <w:pPr>
        <w:pStyle w:val="ListBullet"/>
        <w:numPr>
          <w:ilvl w:val="0"/>
          <w:numId w:val="7"/>
        </w:numPr>
        <w:rPr>
          <w:b/>
          <w:sz w:val="22"/>
          <w:szCs w:val="22"/>
        </w:rPr>
      </w:pPr>
      <w:r w:rsidRPr="003D4D16">
        <w:rPr>
          <w:b/>
          <w:sz w:val="22"/>
          <w:szCs w:val="22"/>
          <w:u w:val="single"/>
        </w:rPr>
        <w:t>Get</w:t>
      </w:r>
      <w:r>
        <w:rPr>
          <w:b/>
          <w:sz w:val="22"/>
          <w:szCs w:val="22"/>
          <w:u w:val="single"/>
        </w:rPr>
        <w:t>-</w:t>
      </w:r>
      <w:r w:rsidRPr="003D4D16">
        <w:rPr>
          <w:b/>
          <w:sz w:val="22"/>
          <w:szCs w:val="22"/>
          <w:u w:val="single"/>
        </w:rPr>
        <w:t>ex</w:t>
      </w:r>
      <w:r>
        <w:rPr>
          <w:b/>
          <w:sz w:val="22"/>
          <w:szCs w:val="22"/>
          <w:u w:val="single"/>
        </w:rPr>
        <w:t>o</w:t>
      </w:r>
      <w:r w:rsidRPr="003D4D16">
        <w:rPr>
          <w:b/>
          <w:sz w:val="22"/>
          <w:szCs w:val="22"/>
          <w:u w:val="single"/>
        </w:rPr>
        <w:t>ticwood</w:t>
      </w:r>
      <w:r>
        <w:rPr>
          <w:b/>
          <w:sz w:val="22"/>
          <w:szCs w:val="22"/>
        </w:rPr>
        <w:t xml:space="preserve">: </w:t>
      </w:r>
      <w:r w:rsidRPr="003D4D16">
        <w:rPr>
          <w:b/>
          <w:sz w:val="22"/>
          <w:szCs w:val="22"/>
        </w:rPr>
        <w:t xml:space="preserve">Ecommerce </w:t>
      </w:r>
      <w:r>
        <w:rPr>
          <w:b/>
          <w:sz w:val="22"/>
          <w:szCs w:val="22"/>
        </w:rPr>
        <w:t>web application for selling woods in us.</w:t>
      </w:r>
      <w:r>
        <w:t xml:space="preserve"> </w:t>
      </w:r>
      <w:r w:rsidRPr="003D4D16">
        <w:rPr>
          <w:b/>
          <w:sz w:val="22"/>
          <w:szCs w:val="22"/>
        </w:rPr>
        <w:t>http://www.getexoticwood.com/</w:t>
      </w:r>
      <w:r>
        <w:rPr>
          <w:b/>
          <w:sz w:val="22"/>
          <w:szCs w:val="22"/>
        </w:rPr>
        <w:t>home.html</w:t>
      </w:r>
    </w:p>
    <w:p w:rsidR="00506F01" w:rsidRDefault="00506F01" w:rsidP="00506F01">
      <w:pPr>
        <w:pStyle w:val="ListBullet"/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Crowd face social media</w:t>
      </w:r>
      <w:r w:rsidR="000B2A2B">
        <w:rPr>
          <w:b/>
          <w:sz w:val="22"/>
          <w:szCs w:val="22"/>
        </w:rPr>
        <w:t>.</w:t>
      </w:r>
    </w:p>
    <w:p w:rsidR="00686D3C" w:rsidRPr="00EB5620" w:rsidRDefault="00686D3C" w:rsidP="00686D3C">
      <w:pPr>
        <w:pStyle w:val="SectionHeading"/>
      </w:pPr>
      <w:r>
        <w:t>Awards</w:t>
      </w:r>
    </w:p>
    <w:p w:rsidR="00686D3C" w:rsidRPr="00FE154B" w:rsidRDefault="00686D3C" w:rsidP="00686D3C">
      <w:pPr>
        <w:pStyle w:val="ListBullet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Won</w:t>
      </w:r>
      <w:r w:rsidRPr="00FE154B">
        <w:rPr>
          <w:b/>
          <w:sz w:val="24"/>
          <w:szCs w:val="24"/>
        </w:rPr>
        <w:t xml:space="preserve"> hackathone 2015</w:t>
      </w:r>
      <w:r>
        <w:rPr>
          <w:b/>
          <w:sz w:val="24"/>
          <w:szCs w:val="24"/>
        </w:rPr>
        <w:t xml:space="preserve"> contacted by </w:t>
      </w:r>
      <w:r w:rsidRPr="00FE154B">
        <w:rPr>
          <w:b/>
          <w:sz w:val="24"/>
          <w:szCs w:val="24"/>
        </w:rPr>
        <w:t>simplilearn</w:t>
      </w:r>
      <w:r>
        <w:rPr>
          <w:b/>
          <w:sz w:val="24"/>
          <w:szCs w:val="24"/>
        </w:rPr>
        <w:t>.</w:t>
      </w:r>
    </w:p>
    <w:p w:rsidR="00686D3C" w:rsidRPr="004B4F65" w:rsidRDefault="00686D3C" w:rsidP="00686D3C">
      <w:pPr>
        <w:pStyle w:val="ListParagraph"/>
        <w:spacing w:after="0" w:line="330" w:lineRule="atLeast"/>
        <w:textAlignment w:val="baseline"/>
        <w:outlineLvl w:val="3"/>
        <w:rPr>
          <w:rFonts w:ascii="inherit" w:eastAsia="Times New Roman" w:hAnsi="inherit" w:cs="Times New Roman"/>
          <w:bCs/>
          <w:color w:val="434649"/>
          <w:sz w:val="22"/>
          <w:szCs w:val="22"/>
          <w:lang w:val="en-IN" w:eastAsia="en-IN"/>
        </w:rPr>
      </w:pPr>
      <w:r w:rsidRPr="004B4F65">
        <w:rPr>
          <w:rFonts w:ascii="inherit" w:eastAsia="Times New Roman" w:hAnsi="inherit" w:cs="Times New Roman"/>
          <w:bCs/>
          <w:color w:val="434649"/>
          <w:sz w:val="22"/>
          <w:szCs w:val="22"/>
          <w:lang w:val="en-IN" w:eastAsia="en-IN"/>
        </w:rPr>
        <w:t>Customer Engagement through Gamification and Team Work</w:t>
      </w:r>
      <w:r>
        <w:rPr>
          <w:rFonts w:ascii="inherit" w:eastAsia="Times New Roman" w:hAnsi="inherit" w:cs="Times New Roman"/>
          <w:bCs/>
          <w:color w:val="434649"/>
          <w:sz w:val="22"/>
          <w:szCs w:val="22"/>
          <w:bdr w:val="none" w:sz="0" w:space="0" w:color="auto" w:frame="1"/>
          <w:lang w:val="en-IN" w:eastAsia="en-IN"/>
        </w:rPr>
        <w:t>.</w:t>
      </w:r>
    </w:p>
    <w:p w:rsidR="0072736D" w:rsidRDefault="0072736D" w:rsidP="00B21F94">
      <w:pPr>
        <w:pStyle w:val="SectionHeading"/>
      </w:pPr>
      <w:r>
        <w:t>Personal details</w:t>
      </w:r>
    </w:p>
    <w:p w:rsidR="00B21F94" w:rsidRPr="00A757C7" w:rsidRDefault="00B21F94" w:rsidP="00B21F94">
      <w:pPr>
        <w:pStyle w:val="ListBullet"/>
        <w:rPr>
          <w:sz w:val="22"/>
          <w:szCs w:val="22"/>
        </w:rPr>
      </w:pPr>
      <w:r w:rsidRPr="00A757C7">
        <w:rPr>
          <w:sz w:val="22"/>
          <w:szCs w:val="22"/>
        </w:rPr>
        <w:t>Date of Birth: </w:t>
      </w:r>
      <w:r w:rsidRPr="00A757C7">
        <w:rPr>
          <w:sz w:val="22"/>
          <w:szCs w:val="22"/>
        </w:rPr>
        <w:tab/>
        <w:t>26-04-1991</w:t>
      </w:r>
    </w:p>
    <w:p w:rsidR="00B21F94" w:rsidRPr="00A757C7" w:rsidRDefault="00A757C7" w:rsidP="00B21F94">
      <w:pPr>
        <w:pStyle w:val="ListBullet"/>
        <w:rPr>
          <w:sz w:val="22"/>
          <w:szCs w:val="22"/>
        </w:rPr>
      </w:pPr>
      <w:r>
        <w:rPr>
          <w:sz w:val="22"/>
          <w:szCs w:val="22"/>
        </w:rPr>
        <w:t>Age: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</w:t>
      </w:r>
      <w:r w:rsidR="00B21F94" w:rsidRPr="00A757C7">
        <w:rPr>
          <w:sz w:val="22"/>
          <w:szCs w:val="22"/>
        </w:rPr>
        <w:t>23</w:t>
      </w:r>
    </w:p>
    <w:p w:rsidR="00B21F94" w:rsidRPr="00A757C7" w:rsidRDefault="00B21F94" w:rsidP="00B21F94">
      <w:pPr>
        <w:pStyle w:val="ListBullet"/>
        <w:rPr>
          <w:sz w:val="22"/>
          <w:szCs w:val="22"/>
        </w:rPr>
      </w:pPr>
      <w:r w:rsidRPr="00A757C7">
        <w:rPr>
          <w:sz w:val="22"/>
          <w:szCs w:val="22"/>
        </w:rPr>
        <w:t xml:space="preserve">Father:                        </w:t>
      </w:r>
      <w:r w:rsidR="00A757C7">
        <w:rPr>
          <w:sz w:val="22"/>
          <w:szCs w:val="22"/>
        </w:rPr>
        <w:t xml:space="preserve">  </w:t>
      </w:r>
      <w:r w:rsidRPr="00A757C7">
        <w:rPr>
          <w:sz w:val="22"/>
          <w:szCs w:val="22"/>
        </w:rPr>
        <w:t xml:space="preserve"> Kunzhimuhammed MT</w:t>
      </w:r>
    </w:p>
    <w:p w:rsidR="00B21F94" w:rsidRPr="00A757C7" w:rsidRDefault="00B21F94" w:rsidP="00B21F94">
      <w:pPr>
        <w:pStyle w:val="ListBullet"/>
        <w:rPr>
          <w:sz w:val="22"/>
          <w:szCs w:val="22"/>
        </w:rPr>
      </w:pPr>
      <w:r w:rsidRPr="00A757C7">
        <w:rPr>
          <w:sz w:val="22"/>
          <w:szCs w:val="22"/>
        </w:rPr>
        <w:t>Sex/ Civil Status:    </w:t>
      </w:r>
      <w:r w:rsidR="00A757C7">
        <w:rPr>
          <w:sz w:val="22"/>
          <w:szCs w:val="22"/>
        </w:rPr>
        <w:t xml:space="preserve"> </w:t>
      </w:r>
      <w:r w:rsidRPr="00A757C7">
        <w:rPr>
          <w:sz w:val="22"/>
          <w:szCs w:val="22"/>
        </w:rPr>
        <w:t xml:space="preserve">   Male/ Single  </w:t>
      </w:r>
    </w:p>
    <w:p w:rsidR="00C90F40" w:rsidRPr="00A757C7" w:rsidRDefault="00C90F40" w:rsidP="00B21F94">
      <w:pPr>
        <w:pStyle w:val="ListBullet"/>
        <w:rPr>
          <w:sz w:val="22"/>
          <w:szCs w:val="22"/>
        </w:rPr>
      </w:pPr>
      <w:r w:rsidRPr="00A757C7">
        <w:rPr>
          <w:sz w:val="22"/>
          <w:szCs w:val="22"/>
        </w:rPr>
        <w:t xml:space="preserve">Phone                         </w:t>
      </w:r>
      <w:r w:rsidR="00A757C7">
        <w:rPr>
          <w:sz w:val="22"/>
          <w:szCs w:val="22"/>
        </w:rPr>
        <w:t xml:space="preserve"> </w:t>
      </w:r>
      <w:r w:rsidRPr="00A757C7">
        <w:rPr>
          <w:sz w:val="22"/>
          <w:szCs w:val="22"/>
        </w:rPr>
        <w:t xml:space="preserve">  +91-9633267343</w:t>
      </w:r>
    </w:p>
    <w:p w:rsidR="00A757C7" w:rsidRPr="00A757C7" w:rsidRDefault="00A757C7" w:rsidP="00B21F94">
      <w:pPr>
        <w:pStyle w:val="ListBullet"/>
        <w:rPr>
          <w:sz w:val="22"/>
          <w:szCs w:val="22"/>
        </w:rPr>
      </w:pPr>
      <w:r w:rsidRPr="00A757C7">
        <w:rPr>
          <w:sz w:val="22"/>
          <w:szCs w:val="22"/>
        </w:rPr>
        <w:t xml:space="preserve">Email                         </w:t>
      </w:r>
      <w:r>
        <w:rPr>
          <w:sz w:val="22"/>
          <w:szCs w:val="22"/>
        </w:rPr>
        <w:t xml:space="preserve">  </w:t>
      </w:r>
      <w:r w:rsidRPr="00A757C7">
        <w:rPr>
          <w:sz w:val="22"/>
          <w:szCs w:val="22"/>
        </w:rPr>
        <w:t xml:space="preserve">  </w:t>
      </w:r>
      <w:sdt>
        <w:sdtPr>
          <w:rPr>
            <w:sz w:val="22"/>
            <w:szCs w:val="22"/>
          </w:rPr>
          <w:alias w:val="Email"/>
          <w:tag w:val=""/>
          <w:id w:val="6351977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A757C7">
            <w:rPr>
              <w:sz w:val="22"/>
              <w:szCs w:val="22"/>
            </w:rPr>
            <w:t>ibrahimmt306@gmail.com</w:t>
          </w:r>
        </w:sdtContent>
      </w:sdt>
    </w:p>
    <w:p w:rsidR="00B21F94" w:rsidRDefault="00B21F94" w:rsidP="00B21F94">
      <w:pPr>
        <w:pStyle w:val="ListBullet"/>
        <w:numPr>
          <w:ilvl w:val="0"/>
          <w:numId w:val="0"/>
        </w:numPr>
      </w:pPr>
    </w:p>
    <w:p w:rsidR="004208B9" w:rsidRDefault="004208B9" w:rsidP="004208B9">
      <w:pPr>
        <w:pStyle w:val="Subsection"/>
      </w:pPr>
      <w:r>
        <w:t>Leadership</w:t>
      </w:r>
    </w:p>
    <w:p w:rsidR="004208B9" w:rsidRPr="004208B9" w:rsidRDefault="004208B9" w:rsidP="004208B9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>Good leadership skills developed through work experience in project leading.</w:t>
      </w:r>
    </w:p>
    <w:p w:rsidR="004208B9" w:rsidRDefault="004208B9" w:rsidP="004208B9">
      <w:pPr>
        <w:pStyle w:val="Subsection"/>
      </w:pPr>
      <w:r>
        <w:t>language</w:t>
      </w:r>
    </w:p>
    <w:p w:rsidR="004208B9" w:rsidRPr="00CE3C98" w:rsidRDefault="004208B9" w:rsidP="004208B9">
      <w:pPr>
        <w:pStyle w:val="ListBullet"/>
        <w:rPr>
          <w:sz w:val="22"/>
          <w:szCs w:val="22"/>
        </w:rPr>
      </w:pPr>
      <w:r w:rsidRPr="00B21F94">
        <w:rPr>
          <w:sz w:val="22"/>
          <w:szCs w:val="22"/>
        </w:rPr>
        <w:t>English , Malayalam ,Tamil</w:t>
      </w:r>
    </w:p>
    <w:p w:rsidR="004208B9" w:rsidRPr="00B21F94" w:rsidRDefault="004208B9" w:rsidP="004208B9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:rsidR="004B4F65" w:rsidRDefault="004B4F65" w:rsidP="004B4F65">
      <w:pPr>
        <w:pStyle w:val="Subsection"/>
        <w:spacing w:before="100"/>
      </w:pPr>
      <w:r>
        <w:t xml:space="preserve">declaration </w:t>
      </w:r>
    </w:p>
    <w:p w:rsidR="004B4F65" w:rsidRDefault="004B4F65" w:rsidP="004B4F65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B21F94">
        <w:rPr>
          <w:sz w:val="22"/>
          <w:szCs w:val="22"/>
        </w:rPr>
        <w:t> I hereby declare that all the information mentioned above is true to my knowledge and I bear the responsibility for the above mentioned particulars.</w:t>
      </w:r>
    </w:p>
    <w:p w:rsidR="004208B9" w:rsidRDefault="004208B9" w:rsidP="00B21F94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:rsidR="00844E98" w:rsidRPr="00B21F94" w:rsidRDefault="000B1950" w:rsidP="00B21F94">
      <w:pPr>
        <w:pStyle w:val="ListBulle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Regards :</w:t>
      </w:r>
    </w:p>
    <w:p w:rsidR="0072736D" w:rsidRDefault="00B21F94" w:rsidP="00B21F94">
      <w:pPr>
        <w:pStyle w:val="ListBullet"/>
        <w:numPr>
          <w:ilvl w:val="0"/>
          <w:numId w:val="0"/>
        </w:numPr>
        <w:rPr>
          <w:sz w:val="22"/>
          <w:szCs w:val="22"/>
        </w:rPr>
      </w:pPr>
      <w:r w:rsidRPr="00B21F94">
        <w:rPr>
          <w:sz w:val="22"/>
          <w:szCs w:val="22"/>
        </w:rPr>
        <w:t>Ibrahim MT</w:t>
      </w:r>
    </w:p>
    <w:p w:rsidR="004C5042" w:rsidRPr="00D42388" w:rsidRDefault="006A4753" w:rsidP="00B21F94">
      <w:pPr>
        <w:pStyle w:val="ListBullet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+91-9633267343</w:t>
      </w:r>
    </w:p>
    <w:sectPr w:rsidR="004C5042" w:rsidRPr="00D42388" w:rsidSect="00391995">
      <w:footerReference w:type="default" r:id="rId9"/>
      <w:pgSz w:w="12240" w:h="15840"/>
      <w:pgMar w:top="709" w:right="1440" w:bottom="851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FF" w:rsidRDefault="00FA5AFF">
      <w:pPr>
        <w:spacing w:after="0"/>
      </w:pPr>
      <w:r>
        <w:separator/>
      </w:r>
    </w:p>
  </w:endnote>
  <w:endnote w:type="continuationSeparator" w:id="0">
    <w:p w:rsidR="00FA5AFF" w:rsidRDefault="00FA5A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F90" w:rsidRDefault="00850CFF">
    <w:pPr>
      <w:pStyle w:val="Footer"/>
    </w:pPr>
    <w:r>
      <w:t xml:space="preserve">Page </w:t>
    </w:r>
    <w:r w:rsidR="00452FAE">
      <w:fldChar w:fldCharType="begin"/>
    </w:r>
    <w:r>
      <w:instrText xml:space="preserve"> PAGE   \* MERGEFORMAT </w:instrText>
    </w:r>
    <w:r w:rsidR="00452FAE">
      <w:fldChar w:fldCharType="separate"/>
    </w:r>
    <w:r w:rsidR="00352EBA">
      <w:rPr>
        <w:noProof/>
      </w:rPr>
      <w:t>2</w:t>
    </w:r>
    <w:r w:rsidR="00452F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FF" w:rsidRDefault="00FA5AFF">
      <w:pPr>
        <w:spacing w:after="0"/>
      </w:pPr>
      <w:r>
        <w:separator/>
      </w:r>
    </w:p>
  </w:footnote>
  <w:footnote w:type="continuationSeparator" w:id="0">
    <w:p w:rsidR="00FA5AFF" w:rsidRDefault="00FA5A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3A4AA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4A704A9"/>
    <w:multiLevelType w:val="hybridMultilevel"/>
    <w:tmpl w:val="07FE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533FF"/>
    <w:multiLevelType w:val="hybridMultilevel"/>
    <w:tmpl w:val="DBB4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56"/>
    <w:rsid w:val="00032BA9"/>
    <w:rsid w:val="000654E5"/>
    <w:rsid w:val="00091959"/>
    <w:rsid w:val="00096E44"/>
    <w:rsid w:val="000B1950"/>
    <w:rsid w:val="000B2A2B"/>
    <w:rsid w:val="00107090"/>
    <w:rsid w:val="00173909"/>
    <w:rsid w:val="00177A56"/>
    <w:rsid w:val="001A6B78"/>
    <w:rsid w:val="0021420A"/>
    <w:rsid w:val="0024057C"/>
    <w:rsid w:val="002948C4"/>
    <w:rsid w:val="002E0F90"/>
    <w:rsid w:val="002F159A"/>
    <w:rsid w:val="00311799"/>
    <w:rsid w:val="00312338"/>
    <w:rsid w:val="00315A4A"/>
    <w:rsid w:val="003351F5"/>
    <w:rsid w:val="00352EBA"/>
    <w:rsid w:val="003844C5"/>
    <w:rsid w:val="00391995"/>
    <w:rsid w:val="003D3623"/>
    <w:rsid w:val="003D6CF6"/>
    <w:rsid w:val="003D6E3B"/>
    <w:rsid w:val="004153AF"/>
    <w:rsid w:val="004208B9"/>
    <w:rsid w:val="0043595B"/>
    <w:rsid w:val="00452FAE"/>
    <w:rsid w:val="00483BB4"/>
    <w:rsid w:val="0049083C"/>
    <w:rsid w:val="0049693E"/>
    <w:rsid w:val="00497814"/>
    <w:rsid w:val="004B4F65"/>
    <w:rsid w:val="004C5042"/>
    <w:rsid w:val="00501307"/>
    <w:rsid w:val="00506F01"/>
    <w:rsid w:val="005179C7"/>
    <w:rsid w:val="00535AF2"/>
    <w:rsid w:val="0055476A"/>
    <w:rsid w:val="005751B1"/>
    <w:rsid w:val="00585089"/>
    <w:rsid w:val="00606940"/>
    <w:rsid w:val="0060793A"/>
    <w:rsid w:val="00644617"/>
    <w:rsid w:val="00644C3E"/>
    <w:rsid w:val="00655923"/>
    <w:rsid w:val="006577EA"/>
    <w:rsid w:val="0066406B"/>
    <w:rsid w:val="00686D3C"/>
    <w:rsid w:val="006938FD"/>
    <w:rsid w:val="00697FD5"/>
    <w:rsid w:val="006A4753"/>
    <w:rsid w:val="0072736D"/>
    <w:rsid w:val="0073032B"/>
    <w:rsid w:val="00737B1F"/>
    <w:rsid w:val="007929FA"/>
    <w:rsid w:val="007A740E"/>
    <w:rsid w:val="007A7CA1"/>
    <w:rsid w:val="007B2647"/>
    <w:rsid w:val="007F249D"/>
    <w:rsid w:val="00813E80"/>
    <w:rsid w:val="00844E98"/>
    <w:rsid w:val="00850CFF"/>
    <w:rsid w:val="00877BBE"/>
    <w:rsid w:val="00892916"/>
    <w:rsid w:val="00895533"/>
    <w:rsid w:val="008D2416"/>
    <w:rsid w:val="00926B2A"/>
    <w:rsid w:val="009403D3"/>
    <w:rsid w:val="00972007"/>
    <w:rsid w:val="00987F54"/>
    <w:rsid w:val="009B38CB"/>
    <w:rsid w:val="009C5757"/>
    <w:rsid w:val="009E47AE"/>
    <w:rsid w:val="00A04A85"/>
    <w:rsid w:val="00A757C7"/>
    <w:rsid w:val="00AB1292"/>
    <w:rsid w:val="00AE6C8F"/>
    <w:rsid w:val="00B21F94"/>
    <w:rsid w:val="00B657E4"/>
    <w:rsid w:val="00B7134E"/>
    <w:rsid w:val="00B864C0"/>
    <w:rsid w:val="00C27ECA"/>
    <w:rsid w:val="00C90F40"/>
    <w:rsid w:val="00CA3E99"/>
    <w:rsid w:val="00CE3C98"/>
    <w:rsid w:val="00D1313A"/>
    <w:rsid w:val="00D42388"/>
    <w:rsid w:val="00D86323"/>
    <w:rsid w:val="00D9110B"/>
    <w:rsid w:val="00DF34BE"/>
    <w:rsid w:val="00E42AA1"/>
    <w:rsid w:val="00E81B07"/>
    <w:rsid w:val="00EA0806"/>
    <w:rsid w:val="00EA73D4"/>
    <w:rsid w:val="00EB3732"/>
    <w:rsid w:val="00EB5620"/>
    <w:rsid w:val="00EE1E1E"/>
    <w:rsid w:val="00EE6FCC"/>
    <w:rsid w:val="00F240E9"/>
    <w:rsid w:val="00F80973"/>
    <w:rsid w:val="00F864A2"/>
    <w:rsid w:val="00FA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878BC-6F13-41B6-8F8F-3F492FBF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F90"/>
  </w:style>
  <w:style w:type="paragraph" w:styleId="Heading4">
    <w:name w:val="heading 4"/>
    <w:basedOn w:val="Normal"/>
    <w:link w:val="Heading4Char"/>
    <w:uiPriority w:val="9"/>
    <w:qFormat/>
    <w:rsid w:val="004B4F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E0F90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2E0F90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2E0F90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2E0F90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2E0F90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2E0F90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2E0F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0F90"/>
  </w:style>
  <w:style w:type="paragraph" w:styleId="Footer">
    <w:name w:val="footer"/>
    <w:basedOn w:val="Normal"/>
    <w:link w:val="FooterChar"/>
    <w:uiPriority w:val="99"/>
    <w:unhideWhenUsed/>
    <w:rsid w:val="002E0F90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E0F90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2E0F90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2E0F90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2E0F90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2E0F90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2E0F90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2E0F90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2E0F90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2E0F90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2E0F90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3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04A85"/>
  </w:style>
  <w:style w:type="character" w:customStyle="1" w:styleId="Heading4Char">
    <w:name w:val="Heading 4 Char"/>
    <w:basedOn w:val="DefaultParagraphFont"/>
    <w:link w:val="Heading4"/>
    <w:uiPriority w:val="9"/>
    <w:rsid w:val="004B4F65"/>
    <w:rPr>
      <w:rFonts w:ascii="Times New Roman" w:eastAsia="Times New Roman" w:hAnsi="Times New Roman" w:cs="Times New Roman"/>
      <w:b/>
      <w:bCs/>
      <w:color w:val="auto"/>
      <w:sz w:val="24"/>
      <w:szCs w:val="24"/>
      <w:lang w:val="en-IN" w:eastAsia="en-IN"/>
    </w:rPr>
  </w:style>
  <w:style w:type="character" w:customStyle="1" w:styleId="ally-text">
    <w:name w:val="ally-text"/>
    <w:basedOn w:val="DefaultParagraphFont"/>
    <w:rsid w:val="004B4F65"/>
  </w:style>
  <w:style w:type="character" w:customStyle="1" w:styleId="field-text">
    <w:name w:val="field-text"/>
    <w:basedOn w:val="DefaultParagraphFont"/>
    <w:rsid w:val="004B4F65"/>
  </w:style>
  <w:style w:type="character" w:customStyle="1" w:styleId="external-link-indicator">
    <w:name w:val="external-link-indicator"/>
    <w:basedOn w:val="DefaultParagraphFont"/>
    <w:rsid w:val="004B4F65"/>
  </w:style>
  <w:style w:type="paragraph" w:customStyle="1" w:styleId="body-field">
    <w:name w:val="body-field"/>
    <w:basedOn w:val="Normal"/>
    <w:rsid w:val="004B4F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B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0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461EF9A5EC406D82523EE243B4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F47DF-0062-45F8-9500-0E4CE1FE9B54}"/>
      </w:docPartPr>
      <w:docPartBody>
        <w:p w:rsidR="001A7971" w:rsidRDefault="00FF7347">
          <w:pPr>
            <w:pStyle w:val="C0461EF9A5EC406D82523EE243B4CCB7"/>
          </w:pPr>
          <w:r>
            <w:t>[Your Name]</w:t>
          </w:r>
        </w:p>
      </w:docPartBody>
    </w:docPart>
    <w:docPart>
      <w:docPartPr>
        <w:name w:val="428A2D9B7D6745F48964A5A57FFC2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2256-E396-4E8F-9AAB-EA467919065F}"/>
      </w:docPartPr>
      <w:docPartBody>
        <w:p w:rsidR="001A7971" w:rsidRDefault="00FF7347">
          <w:pPr>
            <w:pStyle w:val="428A2D9B7D6745F48964A5A57FFC2A59"/>
          </w:pPr>
          <w:r>
            <w:t>[Address, City, ST  ZIP Code]</w:t>
          </w:r>
        </w:p>
      </w:docPartBody>
    </w:docPart>
    <w:docPart>
      <w:docPartPr>
        <w:name w:val="B6856595D38B445993B0845B76EC4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4A76-21E1-480C-B74D-684285DC39CF}"/>
      </w:docPartPr>
      <w:docPartBody>
        <w:p w:rsidR="001A7971" w:rsidRDefault="00FF7347">
          <w:pPr>
            <w:pStyle w:val="B6856595D38B445993B0845B76EC4105"/>
          </w:pPr>
          <w:r>
            <w:t>[Telephone]</w:t>
          </w:r>
        </w:p>
      </w:docPartBody>
    </w:docPart>
    <w:docPart>
      <w:docPartPr>
        <w:name w:val="2D20C13ED60848D9A84389314EB0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1D031-DE5B-44B3-BFC3-2D3C83B7433C}"/>
      </w:docPartPr>
      <w:docPartBody>
        <w:p w:rsidR="001A7971" w:rsidRDefault="00FF7347">
          <w:pPr>
            <w:pStyle w:val="2D20C13ED60848D9A84389314EB0F481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1287"/>
    <w:rsid w:val="001A7971"/>
    <w:rsid w:val="001E3984"/>
    <w:rsid w:val="00216D16"/>
    <w:rsid w:val="00257BDD"/>
    <w:rsid w:val="00265010"/>
    <w:rsid w:val="00273BA1"/>
    <w:rsid w:val="00304944"/>
    <w:rsid w:val="004173F3"/>
    <w:rsid w:val="005F48F4"/>
    <w:rsid w:val="00622128"/>
    <w:rsid w:val="00643784"/>
    <w:rsid w:val="0096013B"/>
    <w:rsid w:val="00983EBE"/>
    <w:rsid w:val="00A30CF6"/>
    <w:rsid w:val="00B369A5"/>
    <w:rsid w:val="00D51287"/>
    <w:rsid w:val="00DA7453"/>
    <w:rsid w:val="00EF2E25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1EF9A5EC406D82523EE243B4CCB7">
    <w:name w:val="C0461EF9A5EC406D82523EE243B4CCB7"/>
    <w:rsid w:val="001A7971"/>
  </w:style>
  <w:style w:type="paragraph" w:customStyle="1" w:styleId="428A2D9B7D6745F48964A5A57FFC2A59">
    <w:name w:val="428A2D9B7D6745F48964A5A57FFC2A59"/>
    <w:rsid w:val="001A7971"/>
  </w:style>
  <w:style w:type="paragraph" w:customStyle="1" w:styleId="B6856595D38B445993B0845B76EC4105">
    <w:name w:val="B6856595D38B445993B0845B76EC4105"/>
    <w:rsid w:val="001A7971"/>
  </w:style>
  <w:style w:type="paragraph" w:customStyle="1" w:styleId="2D20C13ED60848D9A84389314EB0F481">
    <w:name w:val="2D20C13ED60848D9A84389314EB0F481"/>
    <w:rsid w:val="001A7971"/>
  </w:style>
  <w:style w:type="paragraph" w:customStyle="1" w:styleId="BEF61CAEFAAF4862A59DBA818B3FF420">
    <w:name w:val="BEF61CAEFAAF4862A59DBA818B3FF420"/>
    <w:rsid w:val="001A7971"/>
  </w:style>
  <w:style w:type="paragraph" w:customStyle="1" w:styleId="CFA64AA702C145D8B95C77D04826DD27">
    <w:name w:val="CFA64AA702C145D8B95C77D04826DD27"/>
    <w:rsid w:val="001A7971"/>
  </w:style>
  <w:style w:type="paragraph" w:customStyle="1" w:styleId="BF51BC7793CB4FCE99B5992844897F2F">
    <w:name w:val="BF51BC7793CB4FCE99B5992844897F2F"/>
    <w:rsid w:val="001A7971"/>
  </w:style>
  <w:style w:type="paragraph" w:customStyle="1" w:styleId="A7D19467D3AE41DCBA0B55A129AF16E9">
    <w:name w:val="A7D19467D3AE41DCBA0B55A129AF16E9"/>
    <w:rsid w:val="001A7971"/>
  </w:style>
  <w:style w:type="paragraph" w:customStyle="1" w:styleId="B1EC1EE29FA545878D7847E700A3DFD1">
    <w:name w:val="B1EC1EE29FA545878D7847E700A3DFD1"/>
    <w:rsid w:val="001A7971"/>
  </w:style>
  <w:style w:type="character" w:styleId="PlaceholderText">
    <w:name w:val="Placeholder Text"/>
    <w:basedOn w:val="DefaultParagraphFont"/>
    <w:uiPriority w:val="99"/>
    <w:semiHidden/>
    <w:rsid w:val="004173F3"/>
    <w:rPr>
      <w:color w:val="808080"/>
    </w:rPr>
  </w:style>
  <w:style w:type="paragraph" w:customStyle="1" w:styleId="59C44890E56D47AEAD270AF23F0CBB00">
    <w:name w:val="59C44890E56D47AEAD270AF23F0CBB00"/>
    <w:rsid w:val="001A7971"/>
  </w:style>
  <w:style w:type="paragraph" w:customStyle="1" w:styleId="336B8917CB874CCBAF141E7D001F87B4">
    <w:name w:val="336B8917CB874CCBAF141E7D001F87B4"/>
    <w:rsid w:val="001A7971"/>
  </w:style>
  <w:style w:type="paragraph" w:styleId="ListBullet">
    <w:name w:val="List Bullet"/>
    <w:basedOn w:val="Normal"/>
    <w:uiPriority w:val="1"/>
    <w:unhideWhenUsed/>
    <w:qFormat/>
    <w:rsid w:val="001A7971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D1E89AE64CC49C6823A9C927F1733EF">
    <w:name w:val="8D1E89AE64CC49C6823A9C927F1733EF"/>
    <w:rsid w:val="001A7971"/>
  </w:style>
  <w:style w:type="paragraph" w:customStyle="1" w:styleId="FDCAFA0980E646B9BAA5729D92214F94">
    <w:name w:val="FDCAFA0980E646B9BAA5729D92214F94"/>
    <w:rsid w:val="001A7971"/>
  </w:style>
  <w:style w:type="paragraph" w:customStyle="1" w:styleId="68B01502783F47C585699E13042263CE">
    <w:name w:val="68B01502783F47C585699E13042263CE"/>
    <w:rsid w:val="001A7971"/>
  </w:style>
  <w:style w:type="paragraph" w:customStyle="1" w:styleId="813D7A30F2D440C4BA4476E8A6768C53">
    <w:name w:val="813D7A30F2D440C4BA4476E8A6768C53"/>
    <w:rsid w:val="001A7971"/>
  </w:style>
  <w:style w:type="paragraph" w:customStyle="1" w:styleId="D7ACD42ABC9E45FE8A356AB82AD62F00">
    <w:name w:val="D7ACD42ABC9E45FE8A356AB82AD62F00"/>
    <w:rsid w:val="001A7971"/>
  </w:style>
  <w:style w:type="paragraph" w:customStyle="1" w:styleId="F7D2617CA1D94B70A811BAE8C9338AE0">
    <w:name w:val="F7D2617CA1D94B70A811BAE8C9338AE0"/>
    <w:rsid w:val="001A7971"/>
  </w:style>
  <w:style w:type="paragraph" w:customStyle="1" w:styleId="A1EE859A3FD24E419D358BB3CDDDF01B">
    <w:name w:val="A1EE859A3FD24E419D358BB3CDDDF01B"/>
    <w:rsid w:val="001A7971"/>
  </w:style>
  <w:style w:type="paragraph" w:customStyle="1" w:styleId="B2E847D818FC4E80BD7347A5E291DC8C">
    <w:name w:val="B2E847D818FC4E80BD7347A5E291DC8C"/>
    <w:rsid w:val="00D51287"/>
  </w:style>
  <w:style w:type="paragraph" w:customStyle="1" w:styleId="83BEBD1BDE20472680BCF2E01063FC97">
    <w:name w:val="83BEBD1BDE20472680BCF2E01063FC97"/>
    <w:rsid w:val="00643784"/>
  </w:style>
  <w:style w:type="paragraph" w:customStyle="1" w:styleId="07B14CE5DB4145F3B53638C09E16D9B7">
    <w:name w:val="07B14CE5DB4145F3B53638C09E16D9B7"/>
    <w:rsid w:val="00643784"/>
  </w:style>
  <w:style w:type="paragraph" w:customStyle="1" w:styleId="999D857D21704488BCDD0436F92182D4">
    <w:name w:val="999D857D21704488BCDD0436F92182D4"/>
    <w:rsid w:val="001E3984"/>
  </w:style>
  <w:style w:type="paragraph" w:customStyle="1" w:styleId="8B6994089EB3449B90D38BEC224AE838">
    <w:name w:val="8B6994089EB3449B90D38BEC224AE838"/>
    <w:rsid w:val="004173F3"/>
    <w:pPr>
      <w:spacing w:after="160" w:line="259" w:lineRule="auto"/>
    </w:pPr>
    <w:rPr>
      <w:lang w:val="en-IN" w:eastAsia="en-IN"/>
    </w:rPr>
  </w:style>
  <w:style w:type="paragraph" w:customStyle="1" w:styleId="2881582C01AD4B3B9A253054608D864D">
    <w:name w:val="2881582C01AD4B3B9A253054608D864D"/>
    <w:rsid w:val="00983E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Mannil Thodi(h), Thirurgdi P.O, Kariparambu Kerala, India- 676306</CompanyAddress>
  <CompanyPhone>+91-9633267343</CompanyPhone>
  <CompanyFax/>
  <CompanyEmail>ibrahimmt306@gmail.com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411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MT</dc:creator>
  <cp:lastModifiedBy>ibm</cp:lastModifiedBy>
  <cp:revision>28</cp:revision>
  <cp:lastPrinted>2015-03-30T05:15:00Z</cp:lastPrinted>
  <dcterms:created xsi:type="dcterms:W3CDTF">2015-03-28T11:48:00Z</dcterms:created>
  <dcterms:modified xsi:type="dcterms:W3CDTF">2015-04-15T04:56:00Z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