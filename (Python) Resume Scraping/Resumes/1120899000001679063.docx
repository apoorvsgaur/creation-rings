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895" w:rsidRDefault="00901895"/>
    <w:sdt>
      <w:sdtPr>
        <w:alias w:val="Resume Name"/>
        <w:tag w:val="Resume Name"/>
        <w:id w:val="-1667471191"/>
        <w:placeholder>
          <w:docPart w:val="74D100E1E5B24F10B8EE178FACAE7F20"/>
        </w:placeholder>
        <w:docPartList>
          <w:docPartGallery w:val="Quick Parts"/>
          <w:docPartCategory w:val=" Resume Name"/>
        </w:docPartList>
      </w:sdtPr>
      <w:sdtEndPr/>
      <w:sdtContent>
        <w:p w:rsidR="00901895" w:rsidRDefault="00901895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901895">
            <w:tc>
              <w:tcPr>
                <w:tcW w:w="2500" w:type="pct"/>
              </w:tcPr>
              <w:sdt>
                <w:sdtPr>
                  <w:id w:val="26081749"/>
                  <w:placeholder>
                    <w:docPart w:val="C68D56FF5D374C5F9B5B9D5740AB5A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01895" w:rsidRDefault="003C0CDE">
                    <w:pPr>
                      <w:pStyle w:val="PersonalName"/>
                      <w:spacing w:line="240" w:lineRule="auto"/>
                    </w:pPr>
                    <w:r>
                      <w:t>Mathew, Monisha</w:t>
                    </w:r>
                  </w:p>
                </w:sdtContent>
              </w:sdt>
              <w:p w:rsidR="00901895" w:rsidRDefault="003C0CDE">
                <w:pPr>
                  <w:pStyle w:val="NoSpacing"/>
                </w:pPr>
                <w:r>
                  <w:t>8105868875</w:t>
                </w:r>
              </w:p>
              <w:p w:rsidR="00901895" w:rsidRDefault="00901895">
                <w:pPr>
                  <w:pStyle w:val="NoSpacing"/>
                  <w:rPr>
                    <w:b/>
                    <w:bCs/>
                  </w:rPr>
                </w:pPr>
              </w:p>
              <w:p w:rsidR="00901895" w:rsidRDefault="003C0CDE">
                <w:pPr>
                  <w:pStyle w:val="NoSpacing"/>
                </w:pPr>
                <w:r>
                  <w:t>Bangalore</w:t>
                </w:r>
              </w:p>
              <w:p w:rsidR="00901895" w:rsidRDefault="003C0CDE">
                <w:pPr>
                  <w:pStyle w:val="NoSpacing"/>
                </w:pPr>
                <w:r>
                  <w:t>Monisha.mary.mathew@gmail.com</w:t>
                </w:r>
              </w:p>
              <w:p w:rsidR="00901895" w:rsidRDefault="00901895" w:rsidP="003C0CDE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901895" w:rsidRDefault="00901895">
                <w:pPr>
                  <w:pStyle w:val="NoSpacing"/>
                  <w:jc w:val="right"/>
                </w:pPr>
              </w:p>
            </w:tc>
          </w:tr>
        </w:tbl>
        <w:p w:rsidR="00901895" w:rsidRDefault="006D26EA"/>
      </w:sdtContent>
    </w:sdt>
    <w:p w:rsidR="00901895" w:rsidRDefault="006D26EA"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1CC565C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90189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901895" w:rsidRDefault="0090189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90189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901895" w:rsidRDefault="00901895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0189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901895" w:rsidRDefault="0090189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1895" w:rsidRDefault="0090189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90189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901895" w:rsidRDefault="0090189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90189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901895" w:rsidRDefault="0090189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0189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901895" w:rsidRDefault="0090189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901895" w:rsidRDefault="0090189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901895" w:rsidRDefault="006D26EA">
      <w:pPr>
        <w:pStyle w:val="Section"/>
      </w:pPr>
      <w:r>
        <w:t>Objectives</w:t>
      </w:r>
    </w:p>
    <w:p w:rsidR="00901895" w:rsidRDefault="003C0CDE">
      <w:pPr>
        <w:pStyle w:val="SubsectionText"/>
      </w:pPr>
      <w:r>
        <w:t>To showcase the plethora of domains I have indulged in so far and to affirm the enthusiasm I have to explore many more with time.</w:t>
      </w:r>
    </w:p>
    <w:p w:rsidR="00901895" w:rsidRDefault="006D26EA">
      <w:pPr>
        <w:pStyle w:val="Section"/>
      </w:pPr>
      <w:r>
        <w:t>Education</w:t>
      </w:r>
    </w:p>
    <w:p w:rsidR="00901895" w:rsidRDefault="003C0CDE">
      <w:pPr>
        <w:pStyle w:val="Subsection"/>
      </w:pPr>
      <w:r>
        <w:t>2009-13</w:t>
      </w:r>
      <w:r w:rsidR="006D26EA">
        <w:t xml:space="preserve"> | </w:t>
      </w:r>
      <w:r>
        <w:t>Electronics and Communication Engineering</w:t>
      </w:r>
    </w:p>
    <w:p w:rsidR="00901895" w:rsidRDefault="003C0CDE">
      <w:pPr>
        <w:pStyle w:val="ListBullet"/>
        <w:numPr>
          <w:ilvl w:val="0"/>
          <w:numId w:val="1"/>
        </w:numPr>
      </w:pPr>
      <w:r>
        <w:t>Acquired 9.4 CGPA</w:t>
      </w:r>
    </w:p>
    <w:p w:rsidR="00901895" w:rsidRDefault="006D26EA">
      <w:pPr>
        <w:pStyle w:val="Section"/>
      </w:pPr>
      <w:r>
        <w:t>Experience</w:t>
      </w:r>
    </w:p>
    <w:p w:rsidR="00901895" w:rsidRDefault="003C0CDE">
      <w:pPr>
        <w:pStyle w:val="Subsection"/>
      </w:pPr>
      <w:r>
        <w:t>2013-</w:t>
      </w:r>
      <w:r w:rsidR="006D26EA">
        <w:t xml:space="preserve"> | </w:t>
      </w:r>
      <w:r>
        <w:t>Software Engineer</w:t>
      </w:r>
    </w:p>
    <w:p w:rsidR="00901895" w:rsidRDefault="003C0CDE">
      <w:r>
        <w:t>Sony India Software Center</w:t>
      </w:r>
      <w:r w:rsidR="006D26EA">
        <w:t xml:space="preserve"> | </w:t>
      </w:r>
      <w:r>
        <w:t xml:space="preserve">ETV, </w:t>
      </w:r>
      <w:proofErr w:type="spellStart"/>
      <w:r>
        <w:t>Devarabeesanahalli</w:t>
      </w:r>
      <w:proofErr w:type="spellEnd"/>
    </w:p>
    <w:p w:rsidR="00901895" w:rsidRDefault="003C0CDE">
      <w:pPr>
        <w:pStyle w:val="SubsectionText"/>
      </w:pPr>
      <w:r>
        <w:t>Currently a part of the Mobility Team</w:t>
      </w:r>
    </w:p>
    <w:p w:rsidR="00901895" w:rsidRDefault="006D26EA">
      <w:pPr>
        <w:pStyle w:val="Section"/>
      </w:pPr>
      <w:r>
        <w:t>Skil</w:t>
      </w:r>
      <w:r>
        <w:t>ls</w:t>
      </w:r>
    </w:p>
    <w:p w:rsidR="00901895" w:rsidRDefault="003C0CDE">
      <w:pPr>
        <w:pStyle w:val="ListBullet"/>
      </w:pPr>
      <w:r>
        <w:t>Java</w:t>
      </w:r>
    </w:p>
    <w:p w:rsidR="003C0CDE" w:rsidRDefault="003C0CDE">
      <w:pPr>
        <w:pStyle w:val="ListBullet"/>
      </w:pPr>
      <w:r>
        <w:t xml:space="preserve">Java – Android : </w:t>
      </w:r>
    </w:p>
    <w:p w:rsidR="003C0CDE" w:rsidRDefault="003C0CDE" w:rsidP="003C0CDE">
      <w:pPr>
        <w:pStyle w:val="ListBullet"/>
        <w:ind w:left="720"/>
      </w:pPr>
      <w:r>
        <w:t>Keen interest in the UI UX aspect and other aesthetics</w:t>
      </w:r>
    </w:p>
    <w:p w:rsidR="003C0CDE" w:rsidRDefault="003C0CDE" w:rsidP="003C0CDE">
      <w:pPr>
        <w:pStyle w:val="ListBullet"/>
        <w:ind w:left="720"/>
      </w:pPr>
      <w:r>
        <w:t>Good with IDEs like Eclipse, Android Studio</w:t>
      </w:r>
    </w:p>
    <w:p w:rsidR="003C0CDE" w:rsidRDefault="003C0CDE">
      <w:pPr>
        <w:pStyle w:val="ListBullet"/>
      </w:pPr>
      <w:r>
        <w:t>Web Designing – HTML5, CSS, Less</w:t>
      </w:r>
    </w:p>
    <w:p w:rsidR="003C0CDE" w:rsidRDefault="003C0CDE">
      <w:pPr>
        <w:pStyle w:val="ListBullet"/>
      </w:pPr>
      <w:proofErr w:type="spellStart"/>
      <w:r>
        <w:t>Javascript</w:t>
      </w:r>
      <w:proofErr w:type="spellEnd"/>
      <w:r>
        <w:t xml:space="preserve"> – Mainly to go about the web designing domain</w:t>
      </w:r>
    </w:p>
    <w:p w:rsidR="003C0CDE" w:rsidRDefault="003C0CDE">
      <w:pPr>
        <w:pStyle w:val="ListBullet"/>
      </w:pPr>
      <w:r>
        <w:t>Database knowledge – Mostly MySQL</w:t>
      </w:r>
    </w:p>
    <w:p w:rsidR="003C0CDE" w:rsidRDefault="003C0CDE">
      <w:pPr>
        <w:pStyle w:val="ListBullet"/>
      </w:pPr>
      <w:r>
        <w:t>Photoshop</w:t>
      </w:r>
    </w:p>
    <w:p w:rsidR="003C0CDE" w:rsidRDefault="003C0CDE" w:rsidP="003C0CDE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p w:rsidR="00901895" w:rsidRDefault="00901895">
      <w:pPr>
        <w:pStyle w:val="ListBullet"/>
        <w:numPr>
          <w:ilvl w:val="0"/>
          <w:numId w:val="0"/>
        </w:numPr>
      </w:pPr>
    </w:p>
    <w:sectPr w:rsidR="00901895"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6EA" w:rsidRDefault="006D26EA">
      <w:pPr>
        <w:spacing w:after="0" w:line="240" w:lineRule="auto"/>
      </w:pPr>
      <w:r>
        <w:separator/>
      </w:r>
    </w:p>
  </w:endnote>
  <w:endnote w:type="continuationSeparator" w:id="0">
    <w:p w:rsidR="006D26EA" w:rsidRDefault="006D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95" w:rsidRDefault="006D26E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A9CD063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01895" w:rsidRDefault="0090189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901895" w:rsidRDefault="0090189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6EA" w:rsidRDefault="006D26EA">
      <w:pPr>
        <w:spacing w:after="0" w:line="240" w:lineRule="auto"/>
      </w:pPr>
      <w:r>
        <w:separator/>
      </w:r>
    </w:p>
  </w:footnote>
  <w:footnote w:type="continuationSeparator" w:id="0">
    <w:p w:rsidR="006D26EA" w:rsidRDefault="006D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895" w:rsidRDefault="006D26EA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5C90E40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DE"/>
    <w:rsid w:val="003C0CDE"/>
    <w:rsid w:val="006D26EA"/>
    <w:rsid w:val="0090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60439D-62DF-4CF5-B948-34327FB8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300~1\AppData\Local\Temp\TS10177306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D100E1E5B24F10B8EE178FACAE7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37EB-EA28-4FFF-BD76-6D0475651F61}"/>
      </w:docPartPr>
      <w:docPartBody>
        <w:p w:rsidR="00000000" w:rsidRDefault="00C73AA2">
          <w:pPr>
            <w:pStyle w:val="74D100E1E5B24F10B8EE178FACAE7F2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68D56FF5D374C5F9B5B9D5740AB5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04B70-8BB0-4271-BE73-EF80486D94C8}"/>
      </w:docPartPr>
      <w:docPartBody>
        <w:p w:rsidR="00000000" w:rsidRDefault="00C73AA2">
          <w:pPr>
            <w:pStyle w:val="C68D56FF5D374C5F9B5B9D5740AB5A4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A2"/>
    <w:rsid w:val="00C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4D100E1E5B24F10B8EE178FACAE7F20">
    <w:name w:val="74D100E1E5B24F10B8EE178FACAE7F20"/>
  </w:style>
  <w:style w:type="paragraph" w:customStyle="1" w:styleId="C68D56FF5D374C5F9B5B9D5740AB5A44">
    <w:name w:val="C68D56FF5D374C5F9B5B9D5740AB5A44"/>
  </w:style>
  <w:style w:type="paragraph" w:customStyle="1" w:styleId="AD21EC5A1185447EAC2EFA0C4963041A">
    <w:name w:val="AD21EC5A1185447EAC2EFA0C4963041A"/>
  </w:style>
  <w:style w:type="paragraph" w:customStyle="1" w:styleId="3F49E0EC312B490C8212146B5D3E490C">
    <w:name w:val="3F49E0EC312B490C8212146B5D3E490C"/>
  </w:style>
  <w:style w:type="paragraph" w:customStyle="1" w:styleId="3D074978FB974DF7B40FD17E0FA232D1">
    <w:name w:val="3D074978FB974DF7B40FD17E0FA232D1"/>
  </w:style>
  <w:style w:type="paragraph" w:customStyle="1" w:styleId="E49D351DF1724B65AFF43EE9B08CC41D">
    <w:name w:val="E49D351DF1724B65AFF43EE9B08CC41D"/>
  </w:style>
  <w:style w:type="paragraph" w:customStyle="1" w:styleId="10747BACAF134DD0A28CD45C5E5E2FB1">
    <w:name w:val="10747BACAF134DD0A28CD45C5E5E2FB1"/>
  </w:style>
  <w:style w:type="paragraph" w:customStyle="1" w:styleId="25342650E5D040538A8E68E4D24283D5">
    <w:name w:val="25342650E5D040538A8E68E4D24283D5"/>
  </w:style>
  <w:style w:type="paragraph" w:customStyle="1" w:styleId="5B2084CDB08445168E53F1BF3BA0537F">
    <w:name w:val="5B2084CDB08445168E53F1BF3BA0537F"/>
  </w:style>
  <w:style w:type="paragraph" w:customStyle="1" w:styleId="2135DB24BB53410ABC7BE8CBDF3A391D">
    <w:name w:val="2135DB24BB53410ABC7BE8CBDF3A391D"/>
  </w:style>
  <w:style w:type="paragraph" w:customStyle="1" w:styleId="78ED0A2059ED4655AFF8151D79D76036">
    <w:name w:val="78ED0A2059ED4655AFF8151D79D76036"/>
  </w:style>
  <w:style w:type="paragraph" w:customStyle="1" w:styleId="9C32F55779004EDCA844941C3A407448">
    <w:name w:val="9C32F55779004EDCA844941C3A407448"/>
  </w:style>
  <w:style w:type="paragraph" w:customStyle="1" w:styleId="6AFCAD0397194BCA964A6C46CE6FBB3B">
    <w:name w:val="6AFCAD0397194BCA964A6C46CE6FBB3B"/>
  </w:style>
  <w:style w:type="paragraph" w:customStyle="1" w:styleId="E01183BA8AA84BD18A91BD477D06A414">
    <w:name w:val="E01183BA8AA84BD18A91BD477D06A414"/>
  </w:style>
  <w:style w:type="paragraph" w:customStyle="1" w:styleId="5A9C2C9FE80F481C8ECB0E9FB175425F">
    <w:name w:val="5A9C2C9FE80F481C8ECB0E9FB175425F"/>
  </w:style>
  <w:style w:type="paragraph" w:customStyle="1" w:styleId="E685AB3394EE48E0B8F51018C5F8A3E1">
    <w:name w:val="E685AB3394EE48E0B8F51018C5F8A3E1"/>
  </w:style>
  <w:style w:type="paragraph" w:customStyle="1" w:styleId="0FB3960BB34B44D78C9F645124496535">
    <w:name w:val="0FB3960BB34B44D78C9F6451244965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TS101773065</Template>
  <TotalTime>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Mathew, Monisha</dc:creator>
  <cp:keywords/>
  <cp:lastModifiedBy>Mathew, Monisha</cp:lastModifiedBy>
  <cp:revision>1</cp:revision>
  <cp:lastPrinted>2006-03-03T17:08:00Z</cp:lastPrinted>
  <dcterms:created xsi:type="dcterms:W3CDTF">2015-01-21T12:14:00Z</dcterms:created>
  <dcterms:modified xsi:type="dcterms:W3CDTF">2015-01-21T12:23:00Z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