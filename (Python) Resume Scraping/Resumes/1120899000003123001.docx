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74" w:rsidRDefault="00165D74" w:rsidP="00165D74">
      <w:pPr>
        <w:pStyle w:val="Title"/>
        <w:spacing w:before="60" w:after="60"/>
        <w:ind w:left="2160" w:firstLine="720"/>
        <w:jc w:val="left"/>
        <w:rPr>
          <w:u w:val="none"/>
        </w:rPr>
      </w:pPr>
    </w:p>
    <w:p w:rsidR="00165D74" w:rsidRDefault="00165D74" w:rsidP="00165D74">
      <w:pPr>
        <w:pStyle w:val="Title"/>
        <w:spacing w:before="60" w:after="60"/>
        <w:ind w:left="2160" w:firstLine="720"/>
        <w:jc w:val="left"/>
        <w:rPr>
          <w:u w:val="none"/>
        </w:rPr>
      </w:pPr>
      <w:r>
        <w:rPr>
          <w:u w:val="none"/>
        </w:rPr>
        <w:t xml:space="preserve">CURRICULUM  VITAE                        </w:t>
      </w:r>
    </w:p>
    <w:p w:rsidR="00165D74" w:rsidRDefault="00545151" w:rsidP="00165D74">
      <w:pPr>
        <w:pBdr>
          <w:bottom w:val="single" w:sz="6" w:space="1" w:color="auto"/>
        </w:pBdr>
        <w:tabs>
          <w:tab w:val="left" w:pos="720"/>
        </w:tabs>
        <w:spacing w:before="60" w:after="60"/>
      </w:pPr>
      <w:r>
        <w:rPr>
          <w:b/>
        </w:rPr>
        <w:t>Saurabh  Kumar</w:t>
      </w:r>
    </w:p>
    <w:p w:rsidR="00165D74" w:rsidRPr="00C267C4" w:rsidRDefault="00165D74" w:rsidP="00C267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10"/>
        </w:tabs>
        <w:spacing w:before="60" w:after="60"/>
        <w:rPr>
          <w:sz w:val="20"/>
          <w:szCs w:val="20"/>
          <w:u w:val="single"/>
        </w:rPr>
      </w:pPr>
      <w:r>
        <w:t xml:space="preserve">Email- </w:t>
      </w:r>
      <w:hyperlink r:id="rId6" w:history="1">
        <w:r w:rsidR="00B40A0B" w:rsidRPr="00FF2A43">
          <w:rPr>
            <w:rStyle w:val="Hyperlink"/>
          </w:rPr>
          <w:t>gupta.saurabh425@gmail.com</w:t>
        </w:r>
      </w:hyperlink>
      <w: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   P</w:t>
      </w:r>
      <w:r>
        <w:rPr>
          <w:rFonts w:hint="cs"/>
          <w:cs/>
          <w:lang w:val="ta-IN" w:bidi="ta-IN"/>
        </w:rPr>
        <w:t>hone no:</w:t>
      </w:r>
      <w:r w:rsidR="00545151">
        <w:t xml:space="preserve"> +918892978109</w:t>
      </w:r>
    </w:p>
    <w:p w:rsidR="00165D74" w:rsidRDefault="00165D74" w:rsidP="00165D74">
      <w:pPr>
        <w:shd w:val="pct25" w:color="808080" w:fill="595959"/>
        <w:tabs>
          <w:tab w:val="left" w:pos="720"/>
        </w:tabs>
        <w:spacing w:before="60" w:after="60"/>
        <w:rPr>
          <w:b/>
          <w:color w:val="FFFFFF"/>
        </w:rPr>
      </w:pPr>
      <w:r>
        <w:rPr>
          <w:b/>
          <w:color w:val="FFFFFF"/>
        </w:rPr>
        <w:t>CAREER OBJECTIVE:</w:t>
      </w:r>
    </w:p>
    <w:p w:rsidR="003C4B4D" w:rsidRDefault="00165D74" w:rsidP="00165D74">
      <w:pPr>
        <w:pStyle w:val="NormalWeb"/>
        <w:spacing w:before="60" w:beforeAutospacing="0" w:after="60" w:afterAutospacing="0"/>
      </w:pPr>
      <w:r>
        <w:rPr>
          <w:rFonts w:hint="cs"/>
          <w:cs/>
          <w:lang w:val="ta-IN" w:bidi="ta-IN"/>
        </w:rPr>
        <w:t xml:space="preserve">Seeking a position </w:t>
      </w:r>
      <w:r>
        <w:t>in company where I can maximize my management skills, and my quality assurance, program development, and training experience.</w:t>
      </w:r>
    </w:p>
    <w:p w:rsidR="00165D74" w:rsidRDefault="00165D74" w:rsidP="00165D74">
      <w:pPr>
        <w:shd w:val="pct25" w:color="808080" w:fill="595959"/>
        <w:tabs>
          <w:tab w:val="left" w:pos="720"/>
        </w:tabs>
        <w:spacing w:before="60" w:after="60"/>
        <w:rPr>
          <w:b/>
          <w:color w:val="FFFFFF"/>
        </w:rPr>
      </w:pPr>
      <w:r>
        <w:rPr>
          <w:b/>
          <w:color w:val="FFFFFF"/>
        </w:rPr>
        <w:t>EXPERIENCE:</w:t>
      </w:r>
    </w:p>
    <w:p w:rsidR="00165D74" w:rsidRDefault="00545151" w:rsidP="00165D74">
      <w:pPr>
        <w:pStyle w:val="NormalWeb"/>
        <w:spacing w:before="60" w:beforeAutospacing="0" w:after="60" w:afterAutospacing="0"/>
        <w:rPr>
          <w:b/>
        </w:rPr>
      </w:pPr>
      <w:r>
        <w:rPr>
          <w:b/>
        </w:rPr>
        <w:t>Empressem</w:t>
      </w:r>
      <w:r w:rsidR="00020820">
        <w:rPr>
          <w:b/>
        </w:rPr>
        <w:t xml:space="preserve"> Technologies Pvt L</w:t>
      </w:r>
      <w:r w:rsidR="00020820" w:rsidRPr="00020820">
        <w:rPr>
          <w:b/>
        </w:rPr>
        <w:t>td</w:t>
      </w:r>
      <w:r w:rsidR="00165D74" w:rsidRPr="00F23425">
        <w:rPr>
          <w:b/>
        </w:rPr>
        <w:t>,Bang</w:t>
      </w:r>
      <w:r w:rsidR="00165D74">
        <w:rPr>
          <w:b/>
        </w:rPr>
        <w:t>a</w:t>
      </w:r>
      <w:r w:rsidR="00165D74" w:rsidRPr="00F23425">
        <w:rPr>
          <w:b/>
        </w:rPr>
        <w:t>lore</w:t>
      </w:r>
    </w:p>
    <w:p w:rsidR="00933602" w:rsidRPr="00C267C4" w:rsidRDefault="00B40A0B" w:rsidP="00165D74">
      <w:pPr>
        <w:pStyle w:val="NormalWeb"/>
        <w:spacing w:before="60" w:beforeAutospacing="0" w:after="60" w:afterAutospacing="0"/>
        <w:rPr>
          <w:b/>
        </w:rPr>
      </w:pPr>
      <w:r>
        <w:rPr>
          <w:b/>
        </w:rPr>
        <w:t xml:space="preserve">  2</w:t>
      </w:r>
      <w:r w:rsidR="00DF292A">
        <w:rPr>
          <w:b/>
        </w:rPr>
        <w:t xml:space="preserve"> </w:t>
      </w:r>
      <w:bookmarkStart w:id="0" w:name="_GoBack"/>
      <w:bookmarkEnd w:id="0"/>
      <w:r>
        <w:rPr>
          <w:b/>
        </w:rPr>
        <w:t>May</w:t>
      </w:r>
      <w:r w:rsidR="00301649">
        <w:rPr>
          <w:b/>
        </w:rPr>
        <w:t xml:space="preserve"> 2013</w:t>
      </w:r>
      <w:r w:rsidR="00165D74">
        <w:rPr>
          <w:b/>
        </w:rPr>
        <w:t xml:space="preserve">   To  Till Date.</w:t>
      </w:r>
    </w:p>
    <w:p w:rsidR="003C4B4D" w:rsidRDefault="00165D74" w:rsidP="00165D74">
      <w:pPr>
        <w:shd w:val="pct25" w:color="808080" w:fill="595959"/>
        <w:tabs>
          <w:tab w:val="left" w:pos="720"/>
        </w:tabs>
        <w:spacing w:before="60" w:after="60"/>
        <w:rPr>
          <w:b/>
          <w:color w:val="FFFFFF"/>
        </w:rPr>
      </w:pPr>
      <w:r>
        <w:rPr>
          <w:b/>
          <w:color w:val="FFFFFF"/>
        </w:rPr>
        <w:t xml:space="preserve">ACADEMIC DETAILS: </w:t>
      </w:r>
    </w:p>
    <w:tbl>
      <w:tblPr>
        <w:tblW w:w="0" w:type="auto"/>
        <w:tblInd w:w="108" w:type="dxa"/>
        <w:tblLayout w:type="fixed"/>
        <w:tblLook w:val="04A0"/>
      </w:tblPr>
      <w:tblGrid>
        <w:gridCol w:w="555"/>
        <w:gridCol w:w="1736"/>
        <w:gridCol w:w="2722"/>
        <w:gridCol w:w="1406"/>
        <w:gridCol w:w="1243"/>
        <w:gridCol w:w="1365"/>
      </w:tblGrid>
      <w:tr w:rsidR="00165D74" w:rsidTr="00545151">
        <w:trPr>
          <w:trHeight w:val="667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SN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pStyle w:val="Heading1"/>
              <w:tabs>
                <w:tab w:val="left" w:pos="0"/>
              </w:tabs>
              <w:snapToGrid w:val="0"/>
            </w:pPr>
            <w:r>
              <w:t>COURSE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 /</w:t>
            </w:r>
          </w:p>
          <w:p w:rsidR="00165D74" w:rsidRDefault="00165D74" w:rsidP="00FE2C8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Years of passing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D"/>
            <w:vAlign w:val="center"/>
            <w:hideMark/>
          </w:tcPr>
          <w:p w:rsidR="00165D74" w:rsidRDefault="00545151" w:rsidP="00FE2C81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% Percentage / C</w:t>
            </w:r>
            <w:r w:rsidR="00165D74">
              <w:rPr>
                <w:b/>
                <w:sz w:val="20"/>
              </w:rPr>
              <w:t>GPA</w:t>
            </w:r>
          </w:p>
        </w:tc>
      </w:tr>
      <w:tr w:rsidR="00165D74" w:rsidTr="00545151">
        <w:trPr>
          <w:trHeight w:val="529"/>
        </w:trPr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D"/>
            <w:vAlign w:val="center"/>
            <w:hideMark/>
          </w:tcPr>
          <w:p w:rsidR="00165D74" w:rsidRDefault="00165D74" w:rsidP="00FE2C81">
            <w:pPr>
              <w:snapToGrid w:val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tcW w:w="17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0820" w:rsidRDefault="00A73B7F" w:rsidP="00020820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545151">
              <w:rPr>
                <w:sz w:val="22"/>
                <w:szCs w:val="22"/>
              </w:rPr>
              <w:t>MCA</w:t>
            </w:r>
          </w:p>
          <w:p w:rsidR="00165D74" w:rsidRDefault="00165D74" w:rsidP="00FE2C8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5D74" w:rsidRDefault="00545151" w:rsidP="00FE2C81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Govt. Engg. College, Jabalpur</w:t>
            </w:r>
          </w:p>
        </w:tc>
        <w:tc>
          <w:tcPr>
            <w:tcW w:w="14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45151" w:rsidRDefault="00545151" w:rsidP="00FE2C8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RGPV</w:t>
            </w:r>
          </w:p>
          <w:p w:rsidR="00165D74" w:rsidRDefault="00545151" w:rsidP="00FE2C8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(Bhopal)</w:t>
            </w:r>
          </w:p>
        </w:tc>
        <w:tc>
          <w:tcPr>
            <w:tcW w:w="12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5D74" w:rsidRDefault="00545151" w:rsidP="00FE2C8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D74" w:rsidRDefault="00545151" w:rsidP="001E7D53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7.81CGPA</w:t>
            </w:r>
          </w:p>
        </w:tc>
      </w:tr>
    </w:tbl>
    <w:p w:rsidR="00933602" w:rsidRDefault="00933602" w:rsidP="00165D74">
      <w:pPr>
        <w:tabs>
          <w:tab w:val="left" w:pos="720"/>
        </w:tabs>
        <w:spacing w:before="60" w:after="60"/>
        <w:rPr>
          <w:b/>
        </w:rPr>
      </w:pPr>
    </w:p>
    <w:p w:rsidR="00165D74" w:rsidRDefault="00165D74" w:rsidP="00165D74">
      <w:pPr>
        <w:shd w:val="pct25" w:color="808080" w:fill="595959"/>
        <w:tabs>
          <w:tab w:val="left" w:pos="720"/>
        </w:tabs>
        <w:spacing w:before="60" w:after="60"/>
        <w:rPr>
          <w:b/>
          <w:color w:val="FFFFFF"/>
        </w:rPr>
      </w:pPr>
      <w:r>
        <w:rPr>
          <w:b/>
          <w:color w:val="FFFFFF"/>
        </w:rPr>
        <w:t>TECHNICAL SKILLS: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6372"/>
      </w:tblGrid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 Languages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E864F4" w:rsidP="00E864F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E07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Core Java,Servlet,JDBC,JSP,Spring MVC,</w:t>
            </w:r>
            <w:r w:rsidR="009E0741">
              <w:rPr>
                <w:sz w:val="20"/>
                <w:szCs w:val="20"/>
              </w:rPr>
              <w:t xml:space="preserve"> AJEX, SQL, HTML</w:t>
            </w:r>
            <w:r>
              <w:rPr>
                <w:sz w:val="20"/>
                <w:szCs w:val="20"/>
              </w:rPr>
              <w:t>, CSS/CSS3</w:t>
            </w:r>
            <w:r w:rsidR="00165D74">
              <w:rPr>
                <w:sz w:val="20"/>
                <w:szCs w:val="20"/>
              </w:rPr>
              <w:t>, JAVA SCRIPT, JQUERY</w:t>
            </w:r>
            <w:r w:rsidR="009E07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, PHP,</w:t>
            </w:r>
          </w:p>
        </w:tc>
      </w:tr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 Operating System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BD17FD" w:rsidP="00FE2C8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 Database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BD17FD" w:rsidP="00FE2C8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ORACLE,</w:t>
            </w:r>
            <w:r w:rsidR="00165D74">
              <w:rPr>
                <w:sz w:val="20"/>
                <w:szCs w:val="20"/>
              </w:rPr>
              <w:t>MYSQL</w:t>
            </w:r>
          </w:p>
        </w:tc>
      </w:tr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Tools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XAMPP</w:t>
            </w:r>
            <w:r w:rsidR="004F5319">
              <w:rPr>
                <w:sz w:val="20"/>
                <w:szCs w:val="20"/>
              </w:rPr>
              <w:t>,LAMP</w:t>
            </w:r>
            <w:r w:rsidR="00301649">
              <w:rPr>
                <w:sz w:val="20"/>
                <w:szCs w:val="20"/>
              </w:rPr>
              <w:t>,WAMP</w:t>
            </w:r>
          </w:p>
        </w:tc>
      </w:tr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 Web Server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BD17FD" w:rsidP="00FE2C81">
            <w:pPr>
              <w:spacing w:before="60" w:after="60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 Apache Tomcat</w:t>
            </w:r>
          </w:p>
        </w:tc>
      </w:tr>
      <w:tr w:rsidR="00165D74" w:rsidTr="00FE2C81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165D74" w:rsidP="00FE2C81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IDE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D74" w:rsidRDefault="00BD17FD" w:rsidP="004F531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Eclipse,Netbeans</w:t>
            </w:r>
          </w:p>
        </w:tc>
      </w:tr>
      <w:tr w:rsidR="00165D74" w:rsidTr="00FE2C81">
        <w:tblPrEx>
          <w:tblLook w:val="0000"/>
        </w:tblPrEx>
        <w:trPr>
          <w:trHeight w:val="315"/>
        </w:trPr>
        <w:tc>
          <w:tcPr>
            <w:tcW w:w="2700" w:type="dxa"/>
          </w:tcPr>
          <w:p w:rsidR="00165D74" w:rsidRPr="00F560E1" w:rsidRDefault="00165D74" w:rsidP="00FE2C81">
            <w:pPr>
              <w:spacing w:before="60" w:after="60"/>
              <w:rPr>
                <w:sz w:val="20"/>
                <w:szCs w:val="20"/>
              </w:rPr>
            </w:pPr>
            <w:r w:rsidRPr="00F560E1">
              <w:rPr>
                <w:sz w:val="20"/>
                <w:szCs w:val="20"/>
              </w:rPr>
              <w:t>CMS</w:t>
            </w:r>
          </w:p>
        </w:tc>
        <w:tc>
          <w:tcPr>
            <w:tcW w:w="6372" w:type="dxa"/>
          </w:tcPr>
          <w:p w:rsidR="00165D74" w:rsidRPr="00F560E1" w:rsidRDefault="004F5319" w:rsidP="00FE2C8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WORDPRESS</w:t>
            </w:r>
            <w:r w:rsidR="00301649">
              <w:rPr>
                <w:sz w:val="20"/>
                <w:szCs w:val="20"/>
              </w:rPr>
              <w:t>,JOOMLA</w:t>
            </w:r>
          </w:p>
        </w:tc>
      </w:tr>
    </w:tbl>
    <w:p w:rsidR="00165D74" w:rsidRDefault="00165D74" w:rsidP="00165D74">
      <w:pPr>
        <w:spacing w:before="60" w:after="60"/>
        <w:rPr>
          <w:b/>
          <w:sz w:val="22"/>
          <w:szCs w:val="22"/>
        </w:rPr>
      </w:pPr>
    </w:p>
    <w:p w:rsidR="00165D74" w:rsidRDefault="00F76B90" w:rsidP="00165D74">
      <w:pPr>
        <w:shd w:val="pct25" w:color="808080" w:fill="595959"/>
        <w:spacing w:before="60" w:after="60"/>
        <w:rPr>
          <w:b/>
          <w:color w:val="FFFFFF"/>
        </w:rPr>
      </w:pPr>
      <w:r>
        <w:rPr>
          <w:b/>
          <w:color w:val="FFFFFF"/>
          <w:sz w:val="22"/>
          <w:szCs w:val="22"/>
          <w:u w:val="single"/>
        </w:rPr>
        <w:t>PROJECT DESCRIPTION : (</w:t>
      </w:r>
      <w:r>
        <w:rPr>
          <w:b/>
          <w:color w:val="FFFFFF"/>
          <w:sz w:val="22"/>
          <w:szCs w:val="22"/>
        </w:rPr>
        <w:t>Major)</w:t>
      </w:r>
    </w:p>
    <w:p w:rsidR="00165D74" w:rsidRDefault="00165D74" w:rsidP="00165D74">
      <w:pPr>
        <w:spacing w:before="60" w:after="60"/>
        <w:rPr>
          <w:b/>
          <w:u w:val="single"/>
        </w:rPr>
      </w:pPr>
      <w:r>
        <w:rPr>
          <w:b/>
          <w:sz w:val="22"/>
          <w:szCs w:val="22"/>
        </w:rPr>
        <w:t>Project Name</w:t>
      </w:r>
      <w:r>
        <w:rPr>
          <w:sz w:val="22"/>
          <w:szCs w:val="22"/>
        </w:rPr>
        <w:tab/>
      </w:r>
      <w:r w:rsidR="00E864F4">
        <w:rPr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:          </w:t>
      </w:r>
      <w:r w:rsidR="0089181E">
        <w:rPr>
          <w:b/>
          <w:sz w:val="22"/>
          <w:szCs w:val="22"/>
        </w:rPr>
        <w:t xml:space="preserve"> </w:t>
      </w:r>
      <w:r w:rsidR="00E05939">
        <w:rPr>
          <w:b/>
          <w:bCs/>
          <w:sz w:val="22"/>
          <w:szCs w:val="22"/>
        </w:rPr>
        <w:t>Efarming</w:t>
      </w:r>
    </w:p>
    <w:p w:rsidR="00165D74" w:rsidRDefault="00165D74" w:rsidP="00165D74">
      <w:pPr>
        <w:outlineLvl w:val="0"/>
        <w:rPr>
          <w:bCs/>
          <w:sz w:val="22"/>
          <w:szCs w:val="22"/>
        </w:rPr>
      </w:pPr>
      <w:r>
        <w:rPr>
          <w:b/>
          <w:sz w:val="22"/>
          <w:szCs w:val="22"/>
        </w:rPr>
        <w:t>Front end</w:t>
      </w:r>
      <w:r>
        <w:rPr>
          <w:b/>
          <w:sz w:val="22"/>
          <w:szCs w:val="22"/>
        </w:rPr>
        <w:tab/>
        <w:t xml:space="preserve">               :           </w:t>
      </w:r>
      <w:r>
        <w:rPr>
          <w:bCs/>
          <w:sz w:val="22"/>
          <w:szCs w:val="22"/>
        </w:rPr>
        <w:t>HTML5, CSS3, JAVA SCRIPT, JQUERY</w:t>
      </w:r>
    </w:p>
    <w:p w:rsidR="00165D74" w:rsidRDefault="00165D74" w:rsidP="00165D74">
      <w:pPr>
        <w:outlineLvl w:val="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Back end                         :           </w:t>
      </w:r>
      <w:r w:rsidR="00E05939">
        <w:rPr>
          <w:sz w:val="22"/>
          <w:szCs w:val="22"/>
        </w:rPr>
        <w:t>JAVA,ORACLE</w:t>
      </w:r>
    </w:p>
    <w:p w:rsidR="00165D74" w:rsidRDefault="00165D74" w:rsidP="00165D74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                                :           </w:t>
      </w:r>
      <w:r w:rsidR="00C267C4">
        <w:rPr>
          <w:sz w:val="22"/>
          <w:szCs w:val="22"/>
        </w:rPr>
        <w:t>Design</w:t>
      </w:r>
      <w:r>
        <w:rPr>
          <w:sz w:val="22"/>
          <w:szCs w:val="22"/>
        </w:rPr>
        <w:t xml:space="preserve"> &amp; Coding</w:t>
      </w:r>
    </w:p>
    <w:p w:rsidR="007702AA" w:rsidRDefault="00F76B90" w:rsidP="00C267C4">
      <w:pPr>
        <w:tabs>
          <w:tab w:val="left" w:pos="900"/>
        </w:tabs>
        <w:suppressAutoHyphens/>
        <w:spacing w:before="60" w:after="60" w:line="276" w:lineRule="auto"/>
        <w:ind w:right="-720"/>
        <w:rPr>
          <w:sz w:val="22"/>
          <w:szCs w:val="22"/>
        </w:rPr>
      </w:pPr>
      <w:r w:rsidRPr="00F76B90">
        <w:rPr>
          <w:b/>
          <w:sz w:val="22"/>
          <w:szCs w:val="22"/>
        </w:rPr>
        <w:t xml:space="preserve">Description    </w:t>
      </w:r>
      <w:r>
        <w:rPr>
          <w:b/>
          <w:bCs/>
          <w:sz w:val="22"/>
          <w:szCs w:val="22"/>
        </w:rPr>
        <w:tab/>
        <w:t xml:space="preserve">  </w:t>
      </w:r>
      <w:r w:rsidR="00E864F4">
        <w:rPr>
          <w:b/>
          <w:bCs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 xml:space="preserve">:         </w:t>
      </w:r>
      <w:r>
        <w:rPr>
          <w:sz w:val="22"/>
          <w:szCs w:val="22"/>
        </w:rPr>
        <w:t>In t</w:t>
      </w:r>
      <w:r w:rsidR="00E05939">
        <w:rPr>
          <w:sz w:val="22"/>
          <w:szCs w:val="22"/>
        </w:rPr>
        <w:t xml:space="preserve">his project Any farmer can sell his crop </w:t>
      </w:r>
      <w:r>
        <w:rPr>
          <w:sz w:val="22"/>
          <w:szCs w:val="22"/>
        </w:rPr>
        <w:t xml:space="preserve"> on-line.</w:t>
      </w:r>
    </w:p>
    <w:p w:rsidR="00C267C4" w:rsidRPr="00C267C4" w:rsidRDefault="00C267C4" w:rsidP="00C267C4">
      <w:pPr>
        <w:tabs>
          <w:tab w:val="left" w:pos="900"/>
        </w:tabs>
        <w:suppressAutoHyphens/>
        <w:spacing w:before="60" w:after="60" w:line="276" w:lineRule="auto"/>
        <w:ind w:right="-720"/>
        <w:rPr>
          <w:sz w:val="22"/>
          <w:szCs w:val="22"/>
        </w:rPr>
      </w:pPr>
    </w:p>
    <w:p w:rsidR="007702AA" w:rsidRPr="003C4B4D" w:rsidRDefault="007702AA" w:rsidP="007702AA">
      <w:pPr>
        <w:shd w:val="pct25" w:color="808080" w:fill="595959"/>
        <w:spacing w:before="60" w:after="60"/>
        <w:rPr>
          <w:b/>
          <w:color w:val="FFFFFF"/>
        </w:rPr>
      </w:pPr>
      <w:r w:rsidRPr="003C4B4D">
        <w:rPr>
          <w:b/>
          <w:color w:val="FFFFFF"/>
          <w:sz w:val="22"/>
          <w:szCs w:val="22"/>
        </w:rPr>
        <w:t>LIVE PROJECT</w:t>
      </w:r>
    </w:p>
    <w:p w:rsidR="008A4993" w:rsidRDefault="008A4993" w:rsidP="007702AA">
      <w:pPr>
        <w:spacing w:before="60" w:after="60"/>
        <w:rPr>
          <w:b/>
          <w:sz w:val="22"/>
          <w:szCs w:val="22"/>
        </w:rPr>
      </w:pPr>
    </w:p>
    <w:p w:rsidR="008A4993" w:rsidRDefault="008A4993" w:rsidP="008A4993">
      <w:pPr>
        <w:spacing w:before="60" w:after="60"/>
        <w:rPr>
          <w:b/>
          <w:u w:val="single"/>
        </w:rPr>
      </w:pPr>
      <w:r>
        <w:rPr>
          <w:b/>
          <w:sz w:val="22"/>
          <w:szCs w:val="22"/>
        </w:rPr>
        <w:t>Project Name -</w:t>
      </w:r>
      <w:r>
        <w:rPr>
          <w:sz w:val="22"/>
          <w:szCs w:val="22"/>
        </w:rPr>
        <w:t xml:space="preserve"> 1          </w:t>
      </w:r>
      <w:r w:rsidR="008A3D6D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:          </w:t>
      </w:r>
      <w:hyperlink r:id="rId7" w:history="1">
        <w:r w:rsidRPr="001F5B37">
          <w:rPr>
            <w:rStyle w:val="Hyperlink"/>
          </w:rPr>
          <w:t>http://sentinelCRM.com/</w:t>
        </w:r>
      </w:hyperlink>
    </w:p>
    <w:p w:rsidR="008A4993" w:rsidRDefault="008A4993" w:rsidP="008A4993">
      <w:pPr>
        <w:outlineLvl w:val="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Front end</w:t>
      </w:r>
      <w:r>
        <w:rPr>
          <w:b/>
          <w:sz w:val="22"/>
          <w:szCs w:val="22"/>
        </w:rPr>
        <w:tab/>
        <w:t xml:space="preserve">               :           </w:t>
      </w:r>
      <w:r>
        <w:rPr>
          <w:bCs/>
          <w:sz w:val="22"/>
          <w:szCs w:val="22"/>
        </w:rPr>
        <w:t>HTML5, CSS3,BootStrap, JAVA SCRIPT, JQUERY</w:t>
      </w:r>
    </w:p>
    <w:p w:rsidR="008A4993" w:rsidRDefault="008A4993" w:rsidP="008A4993">
      <w:pPr>
        <w:outlineLvl w:val="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Back end                         :           </w:t>
      </w:r>
      <w:r>
        <w:rPr>
          <w:sz w:val="22"/>
          <w:szCs w:val="22"/>
        </w:rPr>
        <w:t>Java Spring,Oracle</w:t>
      </w:r>
    </w:p>
    <w:p w:rsidR="00B72FBA" w:rsidRDefault="008A4993" w:rsidP="008A4993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                                :           </w:t>
      </w:r>
      <w:r w:rsidR="00C267C4">
        <w:rPr>
          <w:sz w:val="22"/>
          <w:szCs w:val="22"/>
        </w:rPr>
        <w:t>Design</w:t>
      </w:r>
      <w:r>
        <w:rPr>
          <w:sz w:val="22"/>
          <w:szCs w:val="22"/>
        </w:rPr>
        <w:t xml:space="preserve"> &amp; Coding</w:t>
      </w:r>
    </w:p>
    <w:p w:rsidR="008A4993" w:rsidRDefault="00B72FBA" w:rsidP="007702AA">
      <w:pPr>
        <w:spacing w:before="60" w:after="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Description                     :           It’s a CRM project for Indian Oil Corporation for its Employee                                                                                                                      </w:t>
      </w:r>
    </w:p>
    <w:p w:rsidR="00B72FBA" w:rsidRDefault="00B72FBA" w:rsidP="007702AA">
      <w:pPr>
        <w:spacing w:before="60" w:after="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management.</w:t>
      </w:r>
    </w:p>
    <w:p w:rsidR="00D35CB0" w:rsidRDefault="00D35CB0" w:rsidP="00D35CB0">
      <w:pPr>
        <w:spacing w:before="60" w:after="60"/>
        <w:rPr>
          <w:b/>
          <w:u w:val="single"/>
        </w:rPr>
      </w:pPr>
      <w:r>
        <w:rPr>
          <w:b/>
          <w:sz w:val="22"/>
          <w:szCs w:val="22"/>
        </w:rPr>
        <w:t>Project Name -</w:t>
      </w:r>
      <w:r w:rsidR="008A4993">
        <w:rPr>
          <w:sz w:val="22"/>
          <w:szCs w:val="22"/>
        </w:rPr>
        <w:t xml:space="preserve"> 2</w:t>
      </w:r>
      <w:r w:rsidR="00301649">
        <w:rPr>
          <w:sz w:val="22"/>
          <w:szCs w:val="22"/>
        </w:rPr>
        <w:t xml:space="preserve">        </w:t>
      </w:r>
      <w:r w:rsidR="008A3D6D">
        <w:rPr>
          <w:sz w:val="22"/>
          <w:szCs w:val="22"/>
        </w:rPr>
        <w:t xml:space="preserve">   </w:t>
      </w:r>
      <w:r w:rsidR="00E864F4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         </w:t>
      </w:r>
      <w:hyperlink r:id="rId8" w:history="1">
        <w:r w:rsidR="00F04622" w:rsidRPr="001F5B37">
          <w:rPr>
            <w:rStyle w:val="Hyperlink"/>
          </w:rPr>
          <w:t>http://glenviewresorts.com/</w:t>
        </w:r>
      </w:hyperlink>
    </w:p>
    <w:p w:rsidR="00D35CB0" w:rsidRDefault="00D35CB0" w:rsidP="00D35CB0">
      <w:pPr>
        <w:outlineLvl w:val="0"/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Front end</w:t>
      </w:r>
      <w:r>
        <w:rPr>
          <w:b/>
          <w:sz w:val="22"/>
          <w:szCs w:val="22"/>
        </w:rPr>
        <w:tab/>
        <w:t xml:space="preserve">               :           </w:t>
      </w:r>
      <w:r w:rsidR="00DB061D">
        <w:rPr>
          <w:bCs/>
          <w:sz w:val="22"/>
          <w:szCs w:val="22"/>
        </w:rPr>
        <w:t>HTML, CSS</w:t>
      </w:r>
      <w:r>
        <w:rPr>
          <w:bCs/>
          <w:sz w:val="22"/>
          <w:szCs w:val="22"/>
        </w:rPr>
        <w:t>, JAVA SCRIPT,</w:t>
      </w:r>
      <w:r w:rsidR="00F04622">
        <w:rPr>
          <w:bCs/>
          <w:sz w:val="22"/>
          <w:szCs w:val="22"/>
        </w:rPr>
        <w:t xml:space="preserve"> JQUERY</w:t>
      </w:r>
    </w:p>
    <w:p w:rsidR="00D35CB0" w:rsidRDefault="00D35CB0" w:rsidP="00D35CB0">
      <w:pPr>
        <w:outlineLvl w:val="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Back end                         :           </w:t>
      </w:r>
      <w:r w:rsidR="00F04622">
        <w:rPr>
          <w:sz w:val="22"/>
          <w:szCs w:val="22"/>
        </w:rPr>
        <w:t xml:space="preserve">PHP,MYSQL </w:t>
      </w:r>
    </w:p>
    <w:p w:rsidR="00D35CB0" w:rsidRDefault="00D35CB0" w:rsidP="00D35CB0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                                :           </w:t>
      </w:r>
      <w:r w:rsidR="00C267C4">
        <w:rPr>
          <w:sz w:val="22"/>
          <w:szCs w:val="22"/>
        </w:rPr>
        <w:t>Design</w:t>
      </w:r>
      <w:r>
        <w:rPr>
          <w:sz w:val="22"/>
          <w:szCs w:val="22"/>
        </w:rPr>
        <w:t xml:space="preserve"> &amp; Coding </w:t>
      </w:r>
    </w:p>
    <w:p w:rsidR="00D35CB0" w:rsidRDefault="00D35CB0" w:rsidP="00D35CB0">
      <w:pPr>
        <w:outlineLvl w:val="0"/>
        <w:rPr>
          <w:sz w:val="22"/>
          <w:szCs w:val="22"/>
        </w:rPr>
      </w:pPr>
    </w:p>
    <w:p w:rsidR="008A4993" w:rsidRDefault="008A4993" w:rsidP="008A4993">
      <w:pPr>
        <w:spacing w:before="60" w:after="60"/>
        <w:rPr>
          <w:b/>
          <w:u w:val="single"/>
        </w:rPr>
      </w:pPr>
      <w:r>
        <w:rPr>
          <w:b/>
          <w:sz w:val="22"/>
          <w:szCs w:val="22"/>
        </w:rPr>
        <w:t xml:space="preserve">Project Name – 3           :          </w:t>
      </w:r>
      <w:hyperlink r:id="rId9" w:history="1">
        <w:r w:rsidRPr="001F5B37">
          <w:rPr>
            <w:rStyle w:val="Hyperlink"/>
          </w:rPr>
          <w:t>http://www.empressem.net/</w:t>
        </w:r>
      </w:hyperlink>
    </w:p>
    <w:p w:rsidR="008A4993" w:rsidRDefault="008A4993" w:rsidP="008A4993">
      <w:pPr>
        <w:outlineLvl w:val="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Front end</w:t>
      </w:r>
      <w:r>
        <w:rPr>
          <w:b/>
          <w:sz w:val="22"/>
          <w:szCs w:val="22"/>
        </w:rPr>
        <w:tab/>
        <w:t xml:space="preserve">               :           </w:t>
      </w:r>
      <w:r>
        <w:rPr>
          <w:bCs/>
          <w:sz w:val="22"/>
          <w:szCs w:val="22"/>
        </w:rPr>
        <w:t>HTML5, CSS3, JAVA SCRIPT, JQUERY (Responsive Design)</w:t>
      </w:r>
    </w:p>
    <w:p w:rsidR="008A4993" w:rsidRDefault="008A4993" w:rsidP="008A4993">
      <w:pPr>
        <w:outlineLvl w:val="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Back end                         :           </w:t>
      </w:r>
      <w:r>
        <w:rPr>
          <w:sz w:val="22"/>
          <w:szCs w:val="22"/>
        </w:rPr>
        <w:t>PHP,MYSQL (Wordpress)</w:t>
      </w:r>
    </w:p>
    <w:p w:rsidR="008A4993" w:rsidRDefault="008A4993" w:rsidP="008A4993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                                :           </w:t>
      </w:r>
      <w:r w:rsidR="00C267C4">
        <w:rPr>
          <w:sz w:val="22"/>
          <w:szCs w:val="22"/>
        </w:rPr>
        <w:t>Design</w:t>
      </w:r>
      <w:r>
        <w:rPr>
          <w:sz w:val="22"/>
          <w:szCs w:val="22"/>
        </w:rPr>
        <w:t xml:space="preserve"> &amp; Coding</w:t>
      </w:r>
    </w:p>
    <w:p w:rsidR="00D35CB0" w:rsidRDefault="00D35CB0" w:rsidP="00D35CB0">
      <w:pPr>
        <w:outlineLvl w:val="0"/>
        <w:rPr>
          <w:sz w:val="22"/>
          <w:szCs w:val="22"/>
        </w:rPr>
      </w:pPr>
    </w:p>
    <w:p w:rsidR="00301649" w:rsidRDefault="00301649" w:rsidP="00301649">
      <w:pPr>
        <w:spacing w:before="60" w:after="60"/>
        <w:rPr>
          <w:b/>
          <w:u w:val="single"/>
        </w:rPr>
      </w:pPr>
      <w:r>
        <w:rPr>
          <w:b/>
          <w:sz w:val="22"/>
          <w:szCs w:val="22"/>
        </w:rPr>
        <w:t xml:space="preserve">Project Name </w:t>
      </w:r>
      <w:r w:rsidR="008A4993">
        <w:rPr>
          <w:b/>
          <w:sz w:val="22"/>
          <w:szCs w:val="22"/>
        </w:rPr>
        <w:t>-</w:t>
      </w:r>
      <w:r w:rsidR="008A4993">
        <w:rPr>
          <w:sz w:val="22"/>
          <w:szCs w:val="22"/>
        </w:rPr>
        <w:t xml:space="preserve"> 4</w:t>
      </w:r>
      <w:r>
        <w:rPr>
          <w:sz w:val="22"/>
          <w:szCs w:val="22"/>
        </w:rPr>
        <w:t xml:space="preserve">         </w:t>
      </w:r>
      <w:r w:rsidR="008A3D6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         </w:t>
      </w:r>
      <w:r w:rsidR="00E05939">
        <w:t>http://seleniumtesters.empressemdemo.</w:t>
      </w:r>
      <w:r w:rsidRPr="00301649">
        <w:t>com/</w:t>
      </w:r>
    </w:p>
    <w:p w:rsidR="00301649" w:rsidRDefault="00301649" w:rsidP="00301649">
      <w:pPr>
        <w:outlineLvl w:val="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Front end</w:t>
      </w:r>
      <w:r>
        <w:rPr>
          <w:b/>
          <w:sz w:val="22"/>
          <w:szCs w:val="22"/>
        </w:rPr>
        <w:tab/>
        <w:t xml:space="preserve">               :           </w:t>
      </w:r>
      <w:r>
        <w:rPr>
          <w:bCs/>
          <w:sz w:val="22"/>
          <w:szCs w:val="22"/>
        </w:rPr>
        <w:t>HTML5, CSS3, JAVA SCRIPT, JQUERY</w:t>
      </w:r>
    </w:p>
    <w:p w:rsidR="00301649" w:rsidRDefault="00301649" w:rsidP="00301649">
      <w:pPr>
        <w:outlineLvl w:val="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Back end                         :           </w:t>
      </w:r>
      <w:r>
        <w:rPr>
          <w:sz w:val="22"/>
          <w:szCs w:val="22"/>
        </w:rPr>
        <w:t>PHP,MYSQL (Wordpress)</w:t>
      </w:r>
    </w:p>
    <w:p w:rsidR="00301649" w:rsidRDefault="00301649" w:rsidP="00301649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                                :           </w:t>
      </w:r>
      <w:r w:rsidR="00C267C4">
        <w:rPr>
          <w:sz w:val="22"/>
          <w:szCs w:val="22"/>
        </w:rPr>
        <w:t>Design</w:t>
      </w:r>
      <w:r>
        <w:rPr>
          <w:sz w:val="22"/>
          <w:szCs w:val="22"/>
        </w:rPr>
        <w:t xml:space="preserve"> &amp; Coding</w:t>
      </w:r>
    </w:p>
    <w:p w:rsidR="00864C3F" w:rsidRDefault="00864C3F" w:rsidP="00165D74">
      <w:pPr>
        <w:tabs>
          <w:tab w:val="left" w:pos="900"/>
        </w:tabs>
        <w:suppressAutoHyphens/>
        <w:spacing w:before="60" w:after="60" w:line="276" w:lineRule="auto"/>
        <w:ind w:right="-720"/>
        <w:rPr>
          <w:rStyle w:val="Strong"/>
          <w:b w:val="0"/>
        </w:rPr>
      </w:pPr>
    </w:p>
    <w:p w:rsidR="00165D74" w:rsidRDefault="00165D74" w:rsidP="00165D74">
      <w:pPr>
        <w:shd w:val="pct25" w:color="808080" w:fill="595959"/>
        <w:spacing w:before="60" w:after="60"/>
        <w:ind w:right="-720"/>
        <w:jc w:val="both"/>
        <w:rPr>
          <w:rStyle w:val="Strong"/>
        </w:rPr>
      </w:pPr>
      <w:r>
        <w:rPr>
          <w:rStyle w:val="Strong"/>
          <w:color w:val="FFFFFF"/>
          <w:shd w:val="pct25" w:color="808080" w:fill="595959"/>
        </w:rPr>
        <w:t>KEY SKILLS AND ATTRIBUTE:</w:t>
      </w:r>
    </w:p>
    <w:p w:rsidR="00165D74" w:rsidRPr="00960099" w:rsidRDefault="00165D74" w:rsidP="00960099">
      <w:pPr>
        <w:pStyle w:val="ListParagraph"/>
        <w:numPr>
          <w:ilvl w:val="0"/>
          <w:numId w:val="8"/>
        </w:numPr>
        <w:rPr>
          <w:rFonts w:cs="Segoe UI"/>
          <w:sz w:val="20"/>
          <w:szCs w:val="20"/>
        </w:rPr>
      </w:pPr>
      <w:r>
        <w:t>Hard working, Decisive and Honest</w:t>
      </w:r>
    </w:p>
    <w:p w:rsidR="00165D74" w:rsidRDefault="00165D74" w:rsidP="00960099">
      <w:pPr>
        <w:pStyle w:val="ListParagraph"/>
        <w:numPr>
          <w:ilvl w:val="0"/>
          <w:numId w:val="8"/>
        </w:numPr>
      </w:pPr>
      <w:r>
        <w:t>Organised tech fest and other cultural activities at college level.</w:t>
      </w:r>
    </w:p>
    <w:p w:rsidR="00165D74" w:rsidRDefault="00165D74" w:rsidP="00960099">
      <w:pPr>
        <w:pStyle w:val="ListParagraph"/>
        <w:numPr>
          <w:ilvl w:val="0"/>
          <w:numId w:val="8"/>
        </w:numPr>
        <w:jc w:val="both"/>
      </w:pPr>
      <w:r>
        <w:t>Determination</w:t>
      </w:r>
    </w:p>
    <w:p w:rsidR="00165D74" w:rsidRDefault="00165D74" w:rsidP="00960099">
      <w:pPr>
        <w:pStyle w:val="ListParagraph"/>
        <w:numPr>
          <w:ilvl w:val="0"/>
          <w:numId w:val="8"/>
        </w:numPr>
        <w:jc w:val="both"/>
      </w:pPr>
      <w:r>
        <w:t>Adaptive and flexible</w:t>
      </w:r>
    </w:p>
    <w:p w:rsidR="00165D74" w:rsidRDefault="00165D74" w:rsidP="00960099">
      <w:pPr>
        <w:pStyle w:val="ListParagraph"/>
        <w:numPr>
          <w:ilvl w:val="0"/>
          <w:numId w:val="8"/>
        </w:numPr>
        <w:jc w:val="both"/>
      </w:pPr>
      <w:r>
        <w:t>Cooperative and Team player</w:t>
      </w:r>
    </w:p>
    <w:p w:rsidR="00165D74" w:rsidRDefault="00165D74" w:rsidP="00C267C4">
      <w:pPr>
        <w:jc w:val="both"/>
      </w:pPr>
    </w:p>
    <w:p w:rsidR="00165D74" w:rsidRDefault="00165D74" w:rsidP="00165D74">
      <w:pPr>
        <w:pStyle w:val="NormalWeb"/>
        <w:shd w:val="pct25" w:color="808080" w:fill="595959"/>
        <w:spacing w:before="60" w:beforeAutospacing="0" w:after="60" w:afterAutospacing="0"/>
        <w:rPr>
          <w:b/>
          <w:color w:val="FFFFFF"/>
        </w:rPr>
      </w:pPr>
      <w:r>
        <w:rPr>
          <w:b/>
          <w:color w:val="FFFFFF"/>
          <w:shd w:val="pct25" w:color="auto" w:fill="595959"/>
        </w:rPr>
        <w:t>HOBBIES &amp; INTERESTS:</w:t>
      </w:r>
    </w:p>
    <w:p w:rsidR="00165D74" w:rsidRDefault="00165D74" w:rsidP="00165D74">
      <w:pPr>
        <w:pStyle w:val="NormalWeb"/>
        <w:spacing w:before="60" w:beforeAutospacing="0" w:after="60" w:afterAutospacing="0"/>
      </w:pPr>
    </w:p>
    <w:p w:rsidR="00796F08" w:rsidRDefault="00165D74" w:rsidP="00796F08">
      <w:pPr>
        <w:pStyle w:val="NormalWeb"/>
        <w:numPr>
          <w:ilvl w:val="0"/>
          <w:numId w:val="2"/>
        </w:numPr>
        <w:spacing w:before="60" w:beforeAutospacing="0" w:after="60" w:afterAutospacing="0"/>
      </w:pPr>
      <w:r>
        <w:t>Internet Surfing</w:t>
      </w:r>
    </w:p>
    <w:p w:rsidR="00A07343" w:rsidRDefault="00B427DA" w:rsidP="00C267C4">
      <w:pPr>
        <w:pStyle w:val="NormalWeb"/>
        <w:numPr>
          <w:ilvl w:val="0"/>
          <w:numId w:val="2"/>
        </w:numPr>
        <w:spacing w:before="60" w:beforeAutospacing="0" w:after="60" w:afterAutospacing="0"/>
      </w:pPr>
      <w:r>
        <w:t>Playing Cricket</w:t>
      </w:r>
    </w:p>
    <w:p w:rsidR="00C267C4" w:rsidRDefault="00C267C4" w:rsidP="00C267C4">
      <w:pPr>
        <w:pStyle w:val="NormalWeb"/>
        <w:numPr>
          <w:ilvl w:val="0"/>
          <w:numId w:val="2"/>
        </w:numPr>
        <w:spacing w:before="60" w:beforeAutospacing="0" w:after="60" w:afterAutospacing="0"/>
      </w:pPr>
    </w:p>
    <w:p w:rsidR="00165D74" w:rsidRDefault="00165D74" w:rsidP="00165D74">
      <w:pPr>
        <w:pStyle w:val="NormalWeb"/>
        <w:shd w:val="pct25" w:color="808080" w:fill="595959"/>
        <w:spacing w:before="60" w:beforeAutospacing="0" w:after="60" w:afterAutospacing="0"/>
        <w:rPr>
          <w:b/>
          <w:color w:val="FFFFFF"/>
        </w:rPr>
      </w:pPr>
      <w:r>
        <w:rPr>
          <w:b/>
          <w:color w:val="FFFFFF"/>
        </w:rPr>
        <w:t>EXTRA CURRICULAR ACTIVITIES:</w:t>
      </w:r>
    </w:p>
    <w:p w:rsidR="00165D74" w:rsidRDefault="00165D74" w:rsidP="00165D74">
      <w:pPr>
        <w:spacing w:line="360" w:lineRule="auto"/>
        <w:ind w:left="360"/>
        <w:rPr>
          <w:rFonts w:eastAsia="Arial Unicode MS"/>
          <w:bCs/>
          <w:sz w:val="22"/>
          <w:szCs w:val="22"/>
        </w:rPr>
      </w:pPr>
    </w:p>
    <w:p w:rsidR="00C267C4" w:rsidRDefault="00165D74" w:rsidP="00C267C4">
      <w:pPr>
        <w:numPr>
          <w:ilvl w:val="0"/>
          <w:numId w:val="3"/>
        </w:numPr>
        <w:spacing w:line="360" w:lineRule="auto"/>
        <w:rPr>
          <w:rFonts w:eastAsia="Arial Unicode MS"/>
          <w:bCs/>
        </w:rPr>
      </w:pPr>
      <w:r>
        <w:rPr>
          <w:rFonts w:eastAsia="Arial Unicode MS"/>
          <w:bCs/>
        </w:rPr>
        <w:t>Organized many academic functions and competitions successfully as a leader of the hardworking team at college level.</w:t>
      </w:r>
    </w:p>
    <w:p w:rsidR="00C267C4" w:rsidRPr="00C267C4" w:rsidRDefault="00C267C4" w:rsidP="00C267C4">
      <w:pPr>
        <w:numPr>
          <w:ilvl w:val="0"/>
          <w:numId w:val="3"/>
        </w:numPr>
        <w:spacing w:line="360" w:lineRule="auto"/>
        <w:rPr>
          <w:rFonts w:eastAsia="Arial Unicode MS"/>
          <w:bCs/>
        </w:rPr>
      </w:pPr>
    </w:p>
    <w:p w:rsidR="00165D74" w:rsidRDefault="00165D74" w:rsidP="00165D74">
      <w:pPr>
        <w:shd w:val="pct25" w:color="808080" w:fill="404040"/>
        <w:spacing w:line="360" w:lineRule="auto"/>
        <w:rPr>
          <w:rFonts w:eastAsia="Arial Unicode MS"/>
          <w:b/>
          <w:bCs/>
          <w:color w:val="FFFFFF"/>
        </w:rPr>
      </w:pPr>
      <w:r>
        <w:rPr>
          <w:rFonts w:eastAsia="Arial Unicode MS"/>
          <w:b/>
          <w:bCs/>
          <w:color w:val="FFFFFF"/>
        </w:rPr>
        <w:t>PERSONAL DETAILS:</w:t>
      </w:r>
    </w:p>
    <w:p w:rsidR="00C267C4" w:rsidRDefault="00C267C4" w:rsidP="00165D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23"/>
        </w:tabs>
        <w:spacing w:before="60" w:after="60"/>
        <w:ind w:left="720"/>
        <w:jc w:val="both"/>
        <w:rPr>
          <w:b/>
          <w:bCs/>
          <w:sz w:val="22"/>
          <w:szCs w:val="22"/>
          <w:lang w:bidi="ta-IN"/>
        </w:rPr>
      </w:pPr>
    </w:p>
    <w:p w:rsidR="00165D74" w:rsidRDefault="00165D74" w:rsidP="00165D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23"/>
        </w:tabs>
        <w:spacing w:before="60" w:after="60"/>
        <w:ind w:left="720"/>
        <w:jc w:val="both"/>
        <w:rPr>
          <w:sz w:val="22"/>
          <w:szCs w:val="22"/>
          <w:lang w:val="ta-IN" w:bidi="ta-IN"/>
        </w:rPr>
      </w:pPr>
      <w:r>
        <w:rPr>
          <w:rFonts w:hint="cs"/>
          <w:b/>
          <w:bCs/>
          <w:sz w:val="22"/>
          <w:szCs w:val="22"/>
          <w:cs/>
          <w:lang w:val="ta-IN" w:bidi="ta-IN"/>
        </w:rPr>
        <w:t>Name</w:t>
      </w:r>
      <w:r>
        <w:rPr>
          <w:b/>
          <w:bCs/>
          <w:sz w:val="22"/>
          <w:szCs w:val="22"/>
        </w:rPr>
        <w:t xml:space="preserve">  </w:t>
      </w:r>
      <w:r w:rsidR="00DA3605">
        <w:rPr>
          <w:b/>
          <w:bCs/>
          <w:sz w:val="22"/>
          <w:szCs w:val="22"/>
        </w:rPr>
        <w:t xml:space="preserve">                          :    </w:t>
      </w:r>
      <w:r w:rsidR="00B427DA">
        <w:rPr>
          <w:b/>
          <w:bCs/>
          <w:sz w:val="22"/>
          <w:szCs w:val="22"/>
        </w:rPr>
        <w:t>Saurabh Kumar</w:t>
      </w:r>
    </w:p>
    <w:p w:rsidR="00165D74" w:rsidRDefault="00165D74" w:rsidP="00165D74">
      <w:pPr>
        <w:spacing w:before="60" w:after="60"/>
        <w:ind w:left="720"/>
        <w:jc w:val="both"/>
        <w:rPr>
          <w:sz w:val="22"/>
          <w:szCs w:val="22"/>
          <w:cs/>
        </w:rPr>
      </w:pPr>
      <w:r>
        <w:rPr>
          <w:rFonts w:hint="cs"/>
          <w:b/>
          <w:bCs/>
          <w:sz w:val="22"/>
          <w:szCs w:val="22"/>
          <w:cs/>
          <w:lang w:val="ta-IN" w:bidi="ta-IN"/>
        </w:rPr>
        <w:t>Father’s name</w:t>
      </w:r>
      <w:r>
        <w:rPr>
          <w:b/>
          <w:bCs/>
          <w:sz w:val="22"/>
          <w:szCs w:val="22"/>
        </w:rPr>
        <w:t xml:space="preserve"> </w:t>
      </w:r>
      <w:r w:rsidR="00E864F4"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 xml:space="preserve">:    </w:t>
      </w:r>
      <w:r w:rsidR="00B427DA">
        <w:rPr>
          <w:sz w:val="22"/>
          <w:szCs w:val="22"/>
        </w:rPr>
        <w:t>Ashok Kumar</w:t>
      </w:r>
    </w:p>
    <w:p w:rsidR="008C77E6" w:rsidRDefault="00165D74" w:rsidP="00165D74">
      <w:pPr>
        <w:spacing w:before="60" w:after="60"/>
        <w:ind w:left="720"/>
        <w:jc w:val="both"/>
        <w:rPr>
          <w:sz w:val="22"/>
          <w:szCs w:val="22"/>
          <w:lang w:bidi="ta-IN"/>
        </w:rPr>
      </w:pPr>
      <w:r>
        <w:rPr>
          <w:rFonts w:hint="cs"/>
          <w:b/>
          <w:bCs/>
          <w:sz w:val="22"/>
          <w:szCs w:val="22"/>
          <w:cs/>
          <w:lang w:val="ta-IN" w:bidi="ta-IN"/>
        </w:rPr>
        <w:t>Date of birth</w:t>
      </w:r>
      <w:r w:rsidR="00E864F4">
        <w:rPr>
          <w:b/>
          <w:bCs/>
          <w:sz w:val="22"/>
          <w:szCs w:val="22"/>
          <w:lang w:bidi="ta-IN"/>
        </w:rPr>
        <w:t xml:space="preserve">                </w:t>
      </w:r>
      <w:r>
        <w:rPr>
          <w:b/>
          <w:bCs/>
          <w:sz w:val="22"/>
          <w:szCs w:val="22"/>
        </w:rPr>
        <w:t xml:space="preserve">:    </w:t>
      </w:r>
      <w:r w:rsidR="00B427DA">
        <w:rPr>
          <w:bCs/>
          <w:sz w:val="22"/>
          <w:szCs w:val="22"/>
        </w:rPr>
        <w:t>1</w:t>
      </w:r>
      <w:r w:rsidR="00B427DA">
        <w:rPr>
          <w:bCs/>
          <w:sz w:val="22"/>
          <w:szCs w:val="22"/>
          <w:vertAlign w:val="superscript"/>
        </w:rPr>
        <w:t>st</w:t>
      </w:r>
      <w:r w:rsidR="00B427DA">
        <w:rPr>
          <w:bCs/>
          <w:sz w:val="22"/>
          <w:szCs w:val="22"/>
        </w:rPr>
        <w:t xml:space="preserve"> Jan,1990</w:t>
      </w:r>
      <w:r w:rsidR="008C77E6">
        <w:rPr>
          <w:rFonts w:hint="cs"/>
          <w:sz w:val="22"/>
          <w:szCs w:val="22"/>
          <w:cs/>
          <w:lang w:val="ta-IN" w:bidi="ta-IN"/>
        </w:rPr>
        <w:tab/>
      </w:r>
      <w:r w:rsidR="008C77E6">
        <w:rPr>
          <w:rFonts w:hint="cs"/>
          <w:sz w:val="22"/>
          <w:szCs w:val="22"/>
          <w:cs/>
          <w:lang w:val="ta-IN" w:bidi="ta-IN"/>
        </w:rPr>
        <w:tab/>
      </w:r>
      <w:r w:rsidR="008C77E6">
        <w:rPr>
          <w:rFonts w:hint="cs"/>
          <w:sz w:val="22"/>
          <w:szCs w:val="22"/>
          <w:cs/>
          <w:lang w:val="ta-IN" w:bidi="ta-IN"/>
        </w:rPr>
        <w:tab/>
      </w:r>
      <w:r w:rsidR="008C77E6">
        <w:rPr>
          <w:rFonts w:hint="cs"/>
          <w:sz w:val="22"/>
          <w:szCs w:val="22"/>
          <w:cs/>
          <w:lang w:val="ta-IN" w:bidi="ta-IN"/>
        </w:rPr>
        <w:tab/>
      </w:r>
      <w:r w:rsidR="008C77E6">
        <w:rPr>
          <w:rFonts w:hint="cs"/>
          <w:sz w:val="22"/>
          <w:szCs w:val="22"/>
          <w:cs/>
          <w:lang w:val="ta-IN" w:bidi="ta-IN"/>
        </w:rPr>
        <w:tab/>
      </w:r>
      <w:r w:rsidR="008C77E6">
        <w:rPr>
          <w:rFonts w:hint="cs"/>
          <w:sz w:val="22"/>
          <w:szCs w:val="22"/>
          <w:cs/>
          <w:lang w:val="ta-IN" w:bidi="ta-IN"/>
        </w:rPr>
        <w:tab/>
      </w:r>
    </w:p>
    <w:p w:rsidR="00165D74" w:rsidRDefault="00165D74" w:rsidP="00165D74">
      <w:pPr>
        <w:spacing w:before="60" w:after="60"/>
        <w:ind w:left="720"/>
        <w:jc w:val="both"/>
        <w:rPr>
          <w:sz w:val="22"/>
          <w:szCs w:val="22"/>
          <w:cs/>
        </w:rPr>
      </w:pPr>
      <w:r>
        <w:rPr>
          <w:b/>
          <w:bCs/>
          <w:sz w:val="22"/>
          <w:szCs w:val="22"/>
        </w:rPr>
        <w:t xml:space="preserve">Sex                             </w:t>
      </w:r>
      <w:r w:rsidR="00B427DA">
        <w:rPr>
          <w:b/>
          <w:bCs/>
          <w:sz w:val="22"/>
          <w:szCs w:val="22"/>
        </w:rPr>
        <w:t xml:space="preserve">:   </w:t>
      </w:r>
      <w:r w:rsidR="00DA3605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Male</w:t>
      </w:r>
    </w:p>
    <w:p w:rsidR="00165D74" w:rsidRDefault="00165D74" w:rsidP="00165D74">
      <w:pPr>
        <w:spacing w:before="60" w:after="60"/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 Known      :    </w:t>
      </w:r>
      <w:r>
        <w:rPr>
          <w:sz w:val="22"/>
          <w:szCs w:val="22"/>
        </w:rPr>
        <w:t>Hindi, English.</w:t>
      </w:r>
    </w:p>
    <w:p w:rsidR="00165D74" w:rsidRDefault="00165D74" w:rsidP="00165D74">
      <w:pPr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     Nationality</w:t>
      </w:r>
      <w:r>
        <w:rPr>
          <w:b/>
          <w:sz w:val="22"/>
          <w:szCs w:val="22"/>
        </w:rPr>
        <w:tab/>
        <w:t xml:space="preserve"> </w:t>
      </w:r>
      <w:r w:rsidR="00E864F4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>:</w:t>
      </w:r>
      <w:r w:rsidR="00DA3605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>Indian</w:t>
      </w:r>
    </w:p>
    <w:p w:rsidR="00165D74" w:rsidRDefault="00165D74" w:rsidP="00165D74">
      <w:pPr>
        <w:rPr>
          <w:bCs/>
          <w:sz w:val="22"/>
          <w:szCs w:val="22"/>
        </w:rPr>
      </w:pPr>
    </w:p>
    <w:p w:rsidR="00C267C4" w:rsidRDefault="00C267C4" w:rsidP="00165D74">
      <w:pPr>
        <w:rPr>
          <w:bCs/>
          <w:sz w:val="22"/>
          <w:szCs w:val="22"/>
        </w:rPr>
      </w:pPr>
    </w:p>
    <w:p w:rsidR="00960099" w:rsidRDefault="00960099" w:rsidP="00165D74">
      <w:pPr>
        <w:rPr>
          <w:bCs/>
          <w:sz w:val="22"/>
          <w:szCs w:val="22"/>
        </w:rPr>
      </w:pPr>
    </w:p>
    <w:p w:rsidR="00165D74" w:rsidRDefault="00165D74" w:rsidP="00165D74">
      <w:pPr>
        <w:spacing w:before="60" w:after="60"/>
        <w:rPr>
          <w:bCs/>
        </w:rPr>
      </w:pPr>
      <w:r>
        <w:rPr>
          <w:rFonts w:hint="cs"/>
          <w:b/>
          <w:cs/>
          <w:lang w:val="ta-IN" w:bidi="ta-IN"/>
        </w:rPr>
        <w:t xml:space="preserve">Date   : </w:t>
      </w:r>
      <w:r w:rsidR="0098474D">
        <w:rPr>
          <w:bCs/>
        </w:rPr>
        <w:t xml:space="preserve">  </w:t>
      </w:r>
      <w:r w:rsidR="004C366D">
        <w:rPr>
          <w:bCs/>
        </w:rPr>
        <w:t>0</w:t>
      </w:r>
      <w:r w:rsidR="00DA10C6">
        <w:rPr>
          <w:bCs/>
        </w:rPr>
        <w:t>5-05-2015</w:t>
      </w:r>
    </w:p>
    <w:p w:rsidR="00165D74" w:rsidRDefault="00165D74" w:rsidP="00165D74">
      <w:pPr>
        <w:spacing w:before="60" w:after="60"/>
      </w:pPr>
      <w:r>
        <w:rPr>
          <w:rFonts w:hint="cs"/>
          <w:b/>
          <w:cs/>
          <w:lang w:val="ta-IN" w:bidi="ta-IN"/>
        </w:rPr>
        <w:t>Place :</w:t>
      </w:r>
      <w:r>
        <w:t xml:space="preserve">Bangalore                                         </w:t>
      </w:r>
      <w:r w:rsidR="00DA3605">
        <w:t xml:space="preserve">                                         </w:t>
      </w:r>
      <w:r>
        <w:t xml:space="preserve">    </w:t>
      </w:r>
      <w:r w:rsidR="00B427DA">
        <w:rPr>
          <w:b/>
        </w:rPr>
        <w:t>SAURABH  KUMAR</w:t>
      </w:r>
    </w:p>
    <w:p w:rsidR="00165D74" w:rsidRDefault="00165D74" w:rsidP="00165D74">
      <w:pPr>
        <w:rPr>
          <w:bCs/>
          <w:sz w:val="22"/>
          <w:szCs w:val="22"/>
        </w:rPr>
      </w:pPr>
    </w:p>
    <w:p w:rsidR="00165D74" w:rsidRDefault="00165D74" w:rsidP="00165D74"/>
    <w:p w:rsidR="00C225AC" w:rsidRPr="00165D74" w:rsidRDefault="00C225AC" w:rsidP="00165D74"/>
    <w:sectPr w:rsidR="00C225AC" w:rsidRPr="00165D74" w:rsidSect="0001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1">
    <w:nsid w:val="0F310086"/>
    <w:multiLevelType w:val="hybridMultilevel"/>
    <w:tmpl w:val="9FFCF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05137"/>
    <w:multiLevelType w:val="hybridMultilevel"/>
    <w:tmpl w:val="C9487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BA436C"/>
    <w:multiLevelType w:val="hybridMultilevel"/>
    <w:tmpl w:val="95242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86516"/>
    <w:multiLevelType w:val="hybridMultilevel"/>
    <w:tmpl w:val="A9D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17E25"/>
    <w:multiLevelType w:val="hybridMultilevel"/>
    <w:tmpl w:val="398C1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36782"/>
    <w:rsid w:val="00010A6B"/>
    <w:rsid w:val="000144B7"/>
    <w:rsid w:val="00020820"/>
    <w:rsid w:val="00042E00"/>
    <w:rsid w:val="000832D0"/>
    <w:rsid w:val="000942A4"/>
    <w:rsid w:val="000B78B2"/>
    <w:rsid w:val="000D7CF5"/>
    <w:rsid w:val="00121909"/>
    <w:rsid w:val="00132E58"/>
    <w:rsid w:val="00157A5E"/>
    <w:rsid w:val="00165D74"/>
    <w:rsid w:val="001833E4"/>
    <w:rsid w:val="00190F30"/>
    <w:rsid w:val="001B05D7"/>
    <w:rsid w:val="001E7D53"/>
    <w:rsid w:val="0021149A"/>
    <w:rsid w:val="002218E3"/>
    <w:rsid w:val="002B6F65"/>
    <w:rsid w:val="002D271E"/>
    <w:rsid w:val="002E71A4"/>
    <w:rsid w:val="00301649"/>
    <w:rsid w:val="003375A6"/>
    <w:rsid w:val="003509B8"/>
    <w:rsid w:val="0038232F"/>
    <w:rsid w:val="003A2236"/>
    <w:rsid w:val="003C4B4D"/>
    <w:rsid w:val="003F27AC"/>
    <w:rsid w:val="003F6F34"/>
    <w:rsid w:val="0043243B"/>
    <w:rsid w:val="00432A30"/>
    <w:rsid w:val="00436782"/>
    <w:rsid w:val="0044604E"/>
    <w:rsid w:val="00460A46"/>
    <w:rsid w:val="004C366D"/>
    <w:rsid w:val="004C48FA"/>
    <w:rsid w:val="004F5319"/>
    <w:rsid w:val="005246D6"/>
    <w:rsid w:val="00543794"/>
    <w:rsid w:val="00545151"/>
    <w:rsid w:val="006143C4"/>
    <w:rsid w:val="00624815"/>
    <w:rsid w:val="00637FDA"/>
    <w:rsid w:val="00650773"/>
    <w:rsid w:val="006A2AB4"/>
    <w:rsid w:val="00710036"/>
    <w:rsid w:val="007235A6"/>
    <w:rsid w:val="007702AA"/>
    <w:rsid w:val="00796F08"/>
    <w:rsid w:val="007F7DC6"/>
    <w:rsid w:val="00826C8F"/>
    <w:rsid w:val="00855555"/>
    <w:rsid w:val="00864C3F"/>
    <w:rsid w:val="00875993"/>
    <w:rsid w:val="0089181E"/>
    <w:rsid w:val="008A3D6D"/>
    <w:rsid w:val="008A4993"/>
    <w:rsid w:val="008C17B2"/>
    <w:rsid w:val="008C5D1B"/>
    <w:rsid w:val="008C77E6"/>
    <w:rsid w:val="008C78CA"/>
    <w:rsid w:val="00933602"/>
    <w:rsid w:val="00960099"/>
    <w:rsid w:val="0098474D"/>
    <w:rsid w:val="009B78E4"/>
    <w:rsid w:val="009E0741"/>
    <w:rsid w:val="00A07343"/>
    <w:rsid w:val="00A302E5"/>
    <w:rsid w:val="00A60B73"/>
    <w:rsid w:val="00A630A4"/>
    <w:rsid w:val="00A73B7F"/>
    <w:rsid w:val="00A85777"/>
    <w:rsid w:val="00B40A0B"/>
    <w:rsid w:val="00B427DA"/>
    <w:rsid w:val="00B437C3"/>
    <w:rsid w:val="00B72FBA"/>
    <w:rsid w:val="00B756C7"/>
    <w:rsid w:val="00BD17FD"/>
    <w:rsid w:val="00C225AC"/>
    <w:rsid w:val="00C267C4"/>
    <w:rsid w:val="00C31F03"/>
    <w:rsid w:val="00C3271F"/>
    <w:rsid w:val="00C5143B"/>
    <w:rsid w:val="00C60F5B"/>
    <w:rsid w:val="00CB653D"/>
    <w:rsid w:val="00D207BB"/>
    <w:rsid w:val="00D35CB0"/>
    <w:rsid w:val="00D41207"/>
    <w:rsid w:val="00D47DE8"/>
    <w:rsid w:val="00D536C5"/>
    <w:rsid w:val="00D67490"/>
    <w:rsid w:val="00D84BEB"/>
    <w:rsid w:val="00DA10C6"/>
    <w:rsid w:val="00DA3605"/>
    <w:rsid w:val="00DB061D"/>
    <w:rsid w:val="00DF292A"/>
    <w:rsid w:val="00E05939"/>
    <w:rsid w:val="00E14DDB"/>
    <w:rsid w:val="00E45BD2"/>
    <w:rsid w:val="00E64DDF"/>
    <w:rsid w:val="00E864F4"/>
    <w:rsid w:val="00EB4729"/>
    <w:rsid w:val="00EC21F3"/>
    <w:rsid w:val="00EE5A78"/>
    <w:rsid w:val="00F04622"/>
    <w:rsid w:val="00F560E1"/>
    <w:rsid w:val="00F76B90"/>
    <w:rsid w:val="00F848A9"/>
    <w:rsid w:val="00FB0BBB"/>
    <w:rsid w:val="00FE3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A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225AC"/>
    <w:pPr>
      <w:keepNext/>
      <w:jc w:val="center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5AC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styleId="Hyperlink">
    <w:name w:val="Hyperlink"/>
    <w:uiPriority w:val="99"/>
    <w:unhideWhenUsed/>
    <w:rsid w:val="00C225AC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C225AC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C225AC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225AC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C225AC"/>
    <w:pPr>
      <w:ind w:left="720"/>
      <w:contextualSpacing/>
    </w:pPr>
  </w:style>
  <w:style w:type="character" w:styleId="Strong">
    <w:name w:val="Strong"/>
    <w:basedOn w:val="DefaultParagraphFont"/>
    <w:qFormat/>
    <w:rsid w:val="00C225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E5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A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225AC"/>
    <w:pPr>
      <w:keepNext/>
      <w:jc w:val="center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5AC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styleId="Hyperlink">
    <w:name w:val="Hyperlink"/>
    <w:uiPriority w:val="99"/>
    <w:unhideWhenUsed/>
    <w:rsid w:val="00C225AC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C225AC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C225AC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225AC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C225AC"/>
    <w:pPr>
      <w:ind w:left="720"/>
      <w:contextualSpacing/>
    </w:pPr>
  </w:style>
  <w:style w:type="character" w:styleId="Strong">
    <w:name w:val="Strong"/>
    <w:basedOn w:val="DefaultParagraphFont"/>
    <w:qFormat/>
    <w:rsid w:val="00C225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E5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nviewresort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entinelCRM.com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.saurabh42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mpressem.ne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IN\Desktop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76B17-8F0C-4D2E-A6F7-D7DA9F44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109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Links>
    <vt:vector size="6" baseType="variant">
      <vt:variant>
        <vt:i4>3866633</vt:i4>
      </vt:variant>
      <vt:variant>
        <vt:i4>0</vt:i4>
      </vt:variant>
      <vt:variant>
        <vt:i4>0</vt:i4>
      </vt:variant>
      <vt:variant>
        <vt:i4>5</vt:i4>
      </vt:variant>
      <vt:variant>
        <vt:lpwstr>mailto:navin10sharma@gmail.com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</dc:creator>
  <cp:lastModifiedBy>skuma348</cp:lastModifiedBy>
  <cp:revision>174</cp:revision>
  <cp:lastPrinted>2014-04-14T16:26:00Z</cp:lastPrinted>
  <dcterms:created xsi:type="dcterms:W3CDTF">2013-09-04T19:49:00Z</dcterms:created>
  <dcterms:modified xsi:type="dcterms:W3CDTF">2015-05-06T07:21:00Z</dcterms:modified>
</cp:coreProperties>
</file>