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00B0F0"/>
        </w:rPr>
        <w:alias w:val="Author"/>
        <w:tag w:val=""/>
        <w:id w:val="1246310863"/>
        <w:placeholder>
          <w:docPart w:val="407AC69AC4CA4446B21D42E56FDD405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715D58" w:rsidRPr="001462C8" w:rsidRDefault="001462C8">
          <w:pPr>
            <w:pStyle w:val="Title"/>
            <w:rPr>
              <w:color w:val="00B0F0"/>
            </w:rPr>
          </w:pPr>
          <w:r w:rsidRPr="001462C8">
            <w:rPr>
              <w:color w:val="00B0F0"/>
            </w:rPr>
            <w:t>Vivek R Chettiar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Description w:val="Contact Info"/>
      </w:tblPr>
      <w:tblGrid>
        <w:gridCol w:w="1657"/>
        <w:gridCol w:w="7415"/>
      </w:tblGrid>
      <w:tr w:rsidR="00715D58" w:rsidTr="00715D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715D58" w:rsidRDefault="00715D58"/>
        </w:tc>
        <w:tc>
          <w:tcPr>
            <w:tcW w:w="4087" w:type="pct"/>
          </w:tcPr>
          <w:p w:rsidR="00715D58" w:rsidRDefault="00715D58"/>
        </w:tc>
      </w:tr>
      <w:tr w:rsidR="00715D58" w:rsidTr="00715D58">
        <w:tc>
          <w:tcPr>
            <w:tcW w:w="913" w:type="pct"/>
          </w:tcPr>
          <w:p w:rsidR="00715D58" w:rsidRDefault="00715D58"/>
        </w:tc>
        <w:tc>
          <w:tcPr>
            <w:tcW w:w="4087" w:type="pct"/>
          </w:tcPr>
          <w:p w:rsidR="00715D58" w:rsidRDefault="001462C8" w:rsidP="001462C8">
            <w:pPr>
              <w:pStyle w:val="ContactInfo"/>
            </w:pPr>
            <w:r>
              <w:t>#747 1st Floor 7th main 13th cross BTM layout Bangalore, Karnataka</w:t>
            </w:r>
            <w:r w:rsidR="00614081">
              <w:t> </w:t>
            </w:r>
            <w:r w:rsidR="00614081">
              <w:rPr>
                <w:color w:val="A6A6A6" w:themeColor="background1" w:themeShade="A6"/>
              </w:rPr>
              <w:t>|</w:t>
            </w:r>
            <w:r w:rsidR="00614081">
              <w:t> </w:t>
            </w:r>
            <w:r w:rsidRPr="001462C8">
              <w:t>9164253655</w:t>
            </w:r>
            <w:r w:rsidR="00614081">
              <w:t> </w:t>
            </w:r>
            <w:r w:rsidR="00614081">
              <w:rPr>
                <w:color w:val="A6A6A6" w:themeColor="background1" w:themeShade="A6"/>
              </w:rPr>
              <w:t>|</w:t>
            </w:r>
            <w:r w:rsidR="00614081">
              <w:t> </w:t>
            </w:r>
            <w:r w:rsidRPr="001462C8">
              <w:t>vivek95@gmail.com</w:t>
            </w:r>
          </w:p>
        </w:tc>
      </w:tr>
    </w:tbl>
    <w:p w:rsidR="00715D58" w:rsidRPr="001462C8" w:rsidRDefault="00614081">
      <w:pPr>
        <w:pStyle w:val="SectionHeading"/>
        <w:rPr>
          <w:color w:val="262626" w:themeColor="text2" w:themeTint="D9"/>
          <w:sz w:val="36"/>
          <w:szCs w:val="36"/>
        </w:rPr>
      </w:pPr>
      <w:r w:rsidRPr="001462C8">
        <w:rPr>
          <w:color w:val="262626" w:themeColor="text2" w:themeTint="D9"/>
          <w:sz w:val="36"/>
          <w:szCs w:val="36"/>
        </w:rPr>
        <w:t>Summary</w:t>
      </w:r>
    </w:p>
    <w:tbl>
      <w:tblPr>
        <w:tblStyle w:val="ResumeTable"/>
        <w:tblW w:w="5061" w:type="pct"/>
        <w:tblLook w:val="04A0" w:firstRow="1" w:lastRow="0" w:firstColumn="1" w:lastColumn="0" w:noHBand="0" w:noVBand="1"/>
        <w:tblDescription w:val="Summary"/>
      </w:tblPr>
      <w:tblGrid>
        <w:gridCol w:w="1677"/>
        <w:gridCol w:w="7506"/>
      </w:tblGrid>
      <w:tr w:rsidR="00715D58" w:rsidTr="00F06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7"/>
        </w:trPr>
        <w:tc>
          <w:tcPr>
            <w:tcW w:w="913" w:type="pct"/>
          </w:tcPr>
          <w:p w:rsidR="00715D58" w:rsidRDefault="00715D58"/>
        </w:tc>
        <w:tc>
          <w:tcPr>
            <w:tcW w:w="4087" w:type="pct"/>
          </w:tcPr>
          <w:p w:rsidR="00715D58" w:rsidRDefault="00715D58"/>
        </w:tc>
      </w:tr>
      <w:tr w:rsidR="001462C8" w:rsidTr="00F066E6">
        <w:trPr>
          <w:trHeight w:val="515"/>
        </w:trPr>
        <w:tc>
          <w:tcPr>
            <w:tcW w:w="913" w:type="pct"/>
          </w:tcPr>
          <w:p w:rsidR="001462C8" w:rsidRDefault="001462C8" w:rsidP="001462C8"/>
        </w:tc>
        <w:tc>
          <w:tcPr>
            <w:tcW w:w="4087" w:type="pct"/>
          </w:tcPr>
          <w:p w:rsidR="001462C8" w:rsidRDefault="001462C8" w:rsidP="001462C8">
            <w:r w:rsidRPr="00541698">
              <w:t>Undergraduate Student studying in RV College of Engineering. Interested in Web Development, App development and Algorithmic coding.</w:t>
            </w:r>
          </w:p>
        </w:tc>
      </w:tr>
    </w:tbl>
    <w:p w:rsidR="00715D58" w:rsidRPr="001462C8" w:rsidRDefault="001462C8">
      <w:pPr>
        <w:pStyle w:val="SectionHeading"/>
        <w:rPr>
          <w:color w:val="262626" w:themeColor="text2" w:themeTint="D9"/>
          <w:sz w:val="36"/>
          <w:szCs w:val="36"/>
        </w:rPr>
      </w:pPr>
      <w:r w:rsidRPr="001462C8">
        <w:rPr>
          <w:color w:val="262626" w:themeColor="text2" w:themeTint="D9"/>
          <w:sz w:val="36"/>
          <w:szCs w:val="36"/>
        </w:rPr>
        <w:t>Professional Skills</w:t>
      </w:r>
    </w:p>
    <w:tbl>
      <w:tblPr>
        <w:tblStyle w:val="ResumeTable"/>
        <w:tblW w:w="5143" w:type="pct"/>
        <w:tblLook w:val="04A0" w:firstRow="1" w:lastRow="0" w:firstColumn="1" w:lastColumn="0" w:noHBand="0" w:noVBand="1"/>
        <w:tblDescription w:val="Skills"/>
      </w:tblPr>
      <w:tblGrid>
        <w:gridCol w:w="1702"/>
        <w:gridCol w:w="7629"/>
      </w:tblGrid>
      <w:tr w:rsidR="00715D58" w:rsidTr="001462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3"/>
        </w:trPr>
        <w:tc>
          <w:tcPr>
            <w:tcW w:w="912" w:type="pct"/>
          </w:tcPr>
          <w:p w:rsidR="00715D58" w:rsidRDefault="00715D58"/>
        </w:tc>
        <w:tc>
          <w:tcPr>
            <w:tcW w:w="4088" w:type="pct"/>
          </w:tcPr>
          <w:p w:rsidR="00715D58" w:rsidRDefault="00715D58"/>
        </w:tc>
      </w:tr>
      <w:tr w:rsidR="00715D58" w:rsidTr="001462C8">
        <w:trPr>
          <w:trHeight w:val="1120"/>
        </w:trPr>
        <w:tc>
          <w:tcPr>
            <w:tcW w:w="912" w:type="pct"/>
          </w:tcPr>
          <w:p w:rsidR="00715D58" w:rsidRDefault="00715D58"/>
        </w:tc>
        <w:tc>
          <w:tcPr>
            <w:tcW w:w="4088" w:type="pct"/>
          </w:tcPr>
          <w:p w:rsidR="00715D58" w:rsidRDefault="00614081">
            <w:pPr>
              <w:pStyle w:val="Subsection"/>
            </w:pPr>
            <w:r>
              <w:t>Languages</w:t>
            </w:r>
          </w:p>
          <w:p w:rsidR="001462C8" w:rsidRDefault="00A11BC6" w:rsidP="001462C8">
            <w:pPr>
              <w:pStyle w:val="ListBullet"/>
            </w:pPr>
            <w:r>
              <w:t>HTML/CSS</w:t>
            </w:r>
          </w:p>
          <w:p w:rsidR="001462C8" w:rsidRDefault="001462C8" w:rsidP="001462C8">
            <w:pPr>
              <w:pStyle w:val="ListBullet"/>
            </w:pPr>
            <w:r>
              <w:t>JavaScript</w:t>
            </w:r>
          </w:p>
          <w:p w:rsidR="00715D58" w:rsidRDefault="001462C8" w:rsidP="00A11BC6">
            <w:pPr>
              <w:pStyle w:val="ListBullet"/>
            </w:pPr>
            <w:r>
              <w:t>C,C++,Python</w:t>
            </w:r>
            <w:bookmarkStart w:id="0" w:name="_GoBack"/>
            <w:bookmarkEnd w:id="0"/>
          </w:p>
        </w:tc>
      </w:tr>
      <w:sdt>
        <w:sdtPr>
          <w:id w:val="1857463929"/>
          <w15:repeatingSection/>
        </w:sdtPr>
        <w:sdtEndPr/>
        <w:sdtContent>
          <w:sdt>
            <w:sdtPr>
              <w:id w:val="2011181661"/>
              <w:placeholder>
                <w:docPart w:val="386201CFDCC74E64B67992AC285A6C07"/>
              </w:placeholder>
              <w15:repeatingSectionItem/>
            </w:sdtPr>
            <w:sdtEndPr/>
            <w:sdtContent>
              <w:tr w:rsidR="00715D58" w:rsidTr="001462C8">
                <w:trPr>
                  <w:trHeight w:val="538"/>
                </w:trPr>
                <w:tc>
                  <w:tcPr>
                    <w:tcW w:w="912" w:type="pct"/>
                  </w:tcPr>
                  <w:p w:rsidR="00715D58" w:rsidRDefault="00715D58"/>
                </w:tc>
                <w:tc>
                  <w:tcPr>
                    <w:tcW w:w="4088" w:type="pct"/>
                  </w:tcPr>
                  <w:p w:rsidR="00715D58" w:rsidRDefault="00614081">
                    <w:pPr>
                      <w:pStyle w:val="Subsection"/>
                    </w:pPr>
                    <w:r>
                      <w:t>Software</w:t>
                    </w:r>
                  </w:p>
                  <w:p w:rsidR="00715D58" w:rsidRDefault="001462C8" w:rsidP="001462C8">
                    <w:pPr>
                      <w:pStyle w:val="ListBullet"/>
                    </w:pPr>
                    <w:r>
                      <w:t>Photoshop</w:t>
                    </w:r>
                  </w:p>
                </w:tc>
              </w:tr>
            </w:sdtContent>
          </w:sdt>
        </w:sdtContent>
      </w:sdt>
    </w:tbl>
    <w:p w:rsidR="00715D58" w:rsidRPr="00A11BC6" w:rsidRDefault="00614081">
      <w:pPr>
        <w:pStyle w:val="SectionHeading"/>
        <w:rPr>
          <w:color w:val="000000" w:themeColor="text1"/>
          <w:sz w:val="36"/>
          <w:szCs w:val="36"/>
        </w:rPr>
      </w:pPr>
      <w:r w:rsidRPr="00A11BC6">
        <w:rPr>
          <w:color w:val="000000" w:themeColor="text1"/>
          <w:sz w:val="36"/>
          <w:szCs w:val="36"/>
        </w:rPr>
        <w:t>Experience</w:t>
      </w:r>
    </w:p>
    <w:tbl>
      <w:tblPr>
        <w:tblStyle w:val="ResumeTable"/>
        <w:tblW w:w="5358" w:type="pct"/>
        <w:tblLook w:val="04A0" w:firstRow="1" w:lastRow="0" w:firstColumn="1" w:lastColumn="0" w:noHBand="0" w:noVBand="1"/>
        <w:tblDescription w:val="Experience"/>
      </w:tblPr>
      <w:tblGrid>
        <w:gridCol w:w="1773"/>
        <w:gridCol w:w="7949"/>
      </w:tblGrid>
      <w:tr w:rsidR="00715D58" w:rsidTr="00F06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81"/>
        </w:trPr>
        <w:tc>
          <w:tcPr>
            <w:tcW w:w="912" w:type="pct"/>
          </w:tcPr>
          <w:p w:rsidR="00715D58" w:rsidRDefault="00715D58">
            <w:pPr>
              <w:spacing w:line="240" w:lineRule="auto"/>
            </w:pPr>
          </w:p>
        </w:tc>
        <w:tc>
          <w:tcPr>
            <w:tcW w:w="4088" w:type="pct"/>
          </w:tcPr>
          <w:p w:rsidR="00715D58" w:rsidRDefault="00715D58">
            <w:pPr>
              <w:spacing w:line="240" w:lineRule="auto"/>
            </w:pPr>
          </w:p>
        </w:tc>
      </w:tr>
      <w:tr w:rsidR="00715D58" w:rsidTr="00F066E6">
        <w:trPr>
          <w:trHeight w:val="3521"/>
        </w:trPr>
        <w:tc>
          <w:tcPr>
            <w:tcW w:w="912" w:type="pct"/>
          </w:tcPr>
          <w:p w:rsidR="00715D58" w:rsidRDefault="001462C8" w:rsidP="001462C8">
            <w:pPr>
              <w:pStyle w:val="Date"/>
            </w:pPr>
            <w:r>
              <w:t>March 2014</w:t>
            </w:r>
          </w:p>
        </w:tc>
        <w:tc>
          <w:tcPr>
            <w:tcW w:w="4088" w:type="pct"/>
          </w:tcPr>
          <w:p w:rsidR="00715D58" w:rsidRDefault="001462C8">
            <w:pPr>
              <w:pStyle w:val="Subsection"/>
            </w:pPr>
            <w:r>
              <w:t>Backend Developer</w:t>
            </w:r>
            <w:r w:rsidR="00614081">
              <w:t>,  </w:t>
            </w:r>
            <w:r>
              <w:rPr>
                <w:rStyle w:val="Emphasis"/>
              </w:rPr>
              <w:t>Student team</w:t>
            </w:r>
          </w:p>
          <w:p w:rsidR="00715D58" w:rsidRDefault="001462C8">
            <w:pPr>
              <w:pStyle w:val="ListBullet"/>
            </w:pPr>
            <w:r w:rsidRPr="001462C8">
              <w:t>Worked in a team developing a recommendation system that takes Facebook data and recommends Books, Movies and Music based on your liking. Developed the Backend Including the necessary algorithms and databases.</w:t>
            </w:r>
          </w:p>
        </w:tc>
      </w:tr>
    </w:tbl>
    <w:p w:rsidR="00715D58" w:rsidRPr="00A11BC6" w:rsidRDefault="00614081">
      <w:pPr>
        <w:pStyle w:val="SectionHeading"/>
        <w:rPr>
          <w:color w:val="000000" w:themeColor="text1"/>
          <w:sz w:val="36"/>
          <w:szCs w:val="36"/>
        </w:rPr>
      </w:pPr>
      <w:r w:rsidRPr="00A11BC6">
        <w:rPr>
          <w:color w:val="000000" w:themeColor="text1"/>
          <w:sz w:val="36"/>
          <w:szCs w:val="36"/>
        </w:rPr>
        <w:lastRenderedPageBreak/>
        <w:t>Education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ducation"/>
      </w:tblPr>
      <w:tblGrid>
        <w:gridCol w:w="1657"/>
        <w:gridCol w:w="7415"/>
      </w:tblGrid>
      <w:tr w:rsidR="00715D58" w:rsidTr="00715D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715D58" w:rsidRDefault="00715D58">
            <w:pPr>
              <w:spacing w:line="240" w:lineRule="auto"/>
            </w:pPr>
          </w:p>
        </w:tc>
        <w:tc>
          <w:tcPr>
            <w:tcW w:w="4087" w:type="pct"/>
          </w:tcPr>
          <w:p w:rsidR="00715D58" w:rsidRDefault="00715D58">
            <w:pPr>
              <w:spacing w:line="240" w:lineRule="auto"/>
            </w:pPr>
          </w:p>
        </w:tc>
      </w:tr>
      <w:tr w:rsidR="00715D58" w:rsidTr="00715D58">
        <w:tc>
          <w:tcPr>
            <w:tcW w:w="913" w:type="pct"/>
          </w:tcPr>
          <w:p w:rsidR="001462C8" w:rsidRDefault="001462C8" w:rsidP="001462C8">
            <w:pPr>
              <w:pStyle w:val="Date"/>
            </w:pPr>
            <w:r>
              <w:t>10</w:t>
            </w:r>
            <w:r w:rsidRPr="001462C8">
              <w:rPr>
                <w:vertAlign w:val="superscript"/>
              </w:rPr>
              <w:t>th</w:t>
            </w:r>
            <w:r>
              <w:t xml:space="preserve">  Grade</w:t>
            </w:r>
          </w:p>
          <w:p w:rsidR="001462C8" w:rsidRDefault="001462C8" w:rsidP="001462C8">
            <w:pPr>
              <w:pStyle w:val="Date"/>
            </w:pPr>
            <w:r>
              <w:t>12</w:t>
            </w:r>
            <w:r w:rsidRPr="001462C8">
              <w:rPr>
                <w:vertAlign w:val="superscript"/>
              </w:rPr>
              <w:t>th</w:t>
            </w:r>
            <w:r>
              <w:t xml:space="preserve">  Grade</w:t>
            </w:r>
          </w:p>
          <w:p w:rsidR="00715D58" w:rsidRDefault="001462C8" w:rsidP="001462C8">
            <w:pPr>
              <w:pStyle w:val="Date"/>
            </w:pPr>
            <w:r>
              <w:t>Undergraduate</w:t>
            </w:r>
          </w:p>
        </w:tc>
        <w:tc>
          <w:tcPr>
            <w:tcW w:w="4087" w:type="pct"/>
          </w:tcPr>
          <w:p w:rsidR="001462C8" w:rsidRDefault="001462C8" w:rsidP="001462C8">
            <w:pPr>
              <w:pStyle w:val="Subsection"/>
            </w:pPr>
            <w:r>
              <w:t>Ryan International school – 92%</w:t>
            </w:r>
          </w:p>
          <w:p w:rsidR="001462C8" w:rsidRDefault="001462C8" w:rsidP="001462C8">
            <w:pPr>
              <w:pStyle w:val="Subsection"/>
            </w:pPr>
            <w:r>
              <w:t>Deeksha – 94%</w:t>
            </w:r>
          </w:p>
          <w:p w:rsidR="00715D58" w:rsidRDefault="001462C8" w:rsidP="001462C8">
            <w:pPr>
              <w:pStyle w:val="Subsection"/>
            </w:pPr>
            <w:r>
              <w:t>RV college of Engineering (CGPA 9.1)</w:t>
            </w:r>
          </w:p>
          <w:p w:rsidR="001462C8" w:rsidRDefault="001462C8" w:rsidP="001462C8">
            <w:pPr>
              <w:pStyle w:val="Subsection"/>
            </w:pPr>
          </w:p>
        </w:tc>
      </w:tr>
      <w:sdt>
        <w:sdtPr>
          <w:id w:val="1945648944"/>
          <w15:repeatingSection/>
        </w:sdtPr>
        <w:sdtEndPr/>
        <w:sdtContent>
          <w:sdt>
            <w:sdtPr>
              <w:id w:val="1768577862"/>
              <w:placeholder>
                <w:docPart w:val="386201CFDCC74E64B67992AC285A6C07"/>
              </w:placeholder>
              <w15:repeatingSectionItem/>
            </w:sdtPr>
            <w:sdtEndPr/>
            <w:sdtContent>
              <w:tr w:rsidR="00715D58" w:rsidTr="00715D58">
                <w:tc>
                  <w:tcPr>
                    <w:tcW w:w="913" w:type="pct"/>
                  </w:tcPr>
                  <w:p w:rsidR="00715D58" w:rsidRDefault="00715D58" w:rsidP="001462C8">
                    <w:pPr>
                      <w:pStyle w:val="Date"/>
                    </w:pPr>
                  </w:p>
                </w:tc>
                <w:tc>
                  <w:tcPr>
                    <w:tcW w:w="4087" w:type="pct"/>
                  </w:tcPr>
                  <w:p w:rsidR="00715D58" w:rsidRDefault="00715D58" w:rsidP="001462C8">
                    <w:pPr>
                      <w:pStyle w:val="Subsection"/>
                    </w:pPr>
                  </w:p>
                </w:tc>
              </w:tr>
            </w:sdtContent>
          </w:sdt>
        </w:sdtContent>
      </w:sdt>
    </w:tbl>
    <w:p w:rsidR="00A11BC6" w:rsidRPr="00A11BC6" w:rsidRDefault="00A11BC6" w:rsidP="00A11BC6">
      <w:pPr>
        <w:pStyle w:val="SectionHeading"/>
        <w:rPr>
          <w:color w:val="000000" w:themeColor="text1"/>
          <w:sz w:val="36"/>
          <w:szCs w:val="36"/>
        </w:rPr>
      </w:pPr>
      <w:r w:rsidRPr="00A11BC6">
        <w:rPr>
          <w:color w:val="000000" w:themeColor="text1"/>
          <w:sz w:val="36"/>
          <w:szCs w:val="36"/>
        </w:rPr>
        <w:t>Hobbies</w:t>
      </w:r>
    </w:p>
    <w:tbl>
      <w:tblPr>
        <w:tblStyle w:val="ResumeTable"/>
        <w:tblW w:w="5061" w:type="pct"/>
        <w:tblLook w:val="04A0" w:firstRow="1" w:lastRow="0" w:firstColumn="1" w:lastColumn="0" w:noHBand="0" w:noVBand="1"/>
        <w:tblDescription w:val="Summary"/>
      </w:tblPr>
      <w:tblGrid>
        <w:gridCol w:w="1677"/>
        <w:gridCol w:w="7506"/>
      </w:tblGrid>
      <w:tr w:rsidR="00A11BC6" w:rsidTr="00FE57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7"/>
        </w:trPr>
        <w:tc>
          <w:tcPr>
            <w:tcW w:w="913" w:type="pct"/>
          </w:tcPr>
          <w:p w:rsidR="00A11BC6" w:rsidRDefault="00A11BC6" w:rsidP="00FE5716"/>
        </w:tc>
        <w:tc>
          <w:tcPr>
            <w:tcW w:w="4087" w:type="pct"/>
          </w:tcPr>
          <w:p w:rsidR="00A11BC6" w:rsidRDefault="00A11BC6" w:rsidP="00FE5716"/>
        </w:tc>
      </w:tr>
      <w:tr w:rsidR="00A11BC6" w:rsidTr="00FE5716">
        <w:trPr>
          <w:trHeight w:val="515"/>
        </w:trPr>
        <w:tc>
          <w:tcPr>
            <w:tcW w:w="913" w:type="pct"/>
          </w:tcPr>
          <w:p w:rsidR="00A11BC6" w:rsidRDefault="00A11BC6" w:rsidP="00FE5716"/>
        </w:tc>
        <w:tc>
          <w:tcPr>
            <w:tcW w:w="4087" w:type="pct"/>
          </w:tcPr>
          <w:p w:rsidR="00A11BC6" w:rsidRDefault="00A11BC6" w:rsidP="00A11BC6">
            <w:pPr>
              <w:pStyle w:val="ListParagraph"/>
              <w:numPr>
                <w:ilvl w:val="0"/>
                <w:numId w:val="6"/>
              </w:numPr>
            </w:pPr>
            <w:r>
              <w:t>Part of a Band in college and musically inclined.</w:t>
            </w:r>
          </w:p>
          <w:p w:rsidR="00A11BC6" w:rsidRDefault="00A11BC6" w:rsidP="00A11BC6">
            <w:pPr>
              <w:pStyle w:val="ListParagraph"/>
              <w:numPr>
                <w:ilvl w:val="0"/>
                <w:numId w:val="6"/>
              </w:numPr>
            </w:pPr>
            <w:r>
              <w:t>Algorithmic Coding competitions.</w:t>
            </w:r>
          </w:p>
        </w:tc>
      </w:tr>
    </w:tbl>
    <w:p w:rsidR="00715D58" w:rsidRDefault="00715D58"/>
    <w:sectPr w:rsidR="00715D58">
      <w:footerReference w:type="default" r:id="rId8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830" w:rsidRDefault="00C55830">
      <w:pPr>
        <w:spacing w:after="0"/>
      </w:pPr>
      <w:r>
        <w:separator/>
      </w:r>
    </w:p>
    <w:p w:rsidR="00C55830" w:rsidRDefault="00C55830"/>
  </w:endnote>
  <w:endnote w:type="continuationSeparator" w:id="0">
    <w:p w:rsidR="00C55830" w:rsidRDefault="00C55830">
      <w:pPr>
        <w:spacing w:after="0"/>
      </w:pPr>
      <w:r>
        <w:continuationSeparator/>
      </w:r>
    </w:p>
    <w:p w:rsidR="00C55830" w:rsidRDefault="00C558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5D58" w:rsidRDefault="00614081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A11BC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830" w:rsidRDefault="00C55830">
      <w:pPr>
        <w:spacing w:after="0"/>
      </w:pPr>
      <w:r>
        <w:separator/>
      </w:r>
    </w:p>
    <w:p w:rsidR="00C55830" w:rsidRDefault="00C55830"/>
  </w:footnote>
  <w:footnote w:type="continuationSeparator" w:id="0">
    <w:p w:rsidR="00C55830" w:rsidRDefault="00C55830">
      <w:pPr>
        <w:spacing w:after="0"/>
      </w:pPr>
      <w:r>
        <w:continuationSeparator/>
      </w:r>
    </w:p>
    <w:p w:rsidR="00C55830" w:rsidRDefault="00C5583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93CB0E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0CB22FA2"/>
    <w:multiLevelType w:val="hybridMultilevel"/>
    <w:tmpl w:val="41908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2C8"/>
    <w:rsid w:val="001462C8"/>
    <w:rsid w:val="00614081"/>
    <w:rsid w:val="00715D58"/>
    <w:rsid w:val="00A11BC6"/>
    <w:rsid w:val="00C55830"/>
    <w:rsid w:val="00F0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D4402B-34A9-4AC6-B030-E863C9FA4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62C8"/>
  </w:style>
  <w:style w:type="paragraph" w:styleId="Heading1">
    <w:name w:val="heading 1"/>
    <w:basedOn w:val="Normal"/>
    <w:next w:val="Normal"/>
    <w:link w:val="Heading1Char"/>
    <w:uiPriority w:val="9"/>
    <w:qFormat/>
    <w:rsid w:val="001462C8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393939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2C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93939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2C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93939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2C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D4D4D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2C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D4D4D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2C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D4D4D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2C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D4D4D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2C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D4D4D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2C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D4D4D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62C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462C8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pPr>
      <w:numPr>
        <w:numId w:val="5"/>
      </w:numPr>
    </w:pPr>
  </w:style>
  <w:style w:type="paragraph" w:customStyle="1" w:styleId="Subsection">
    <w:name w:val="Subsection"/>
    <w:basedOn w:val="Normal"/>
    <w:uiPriority w:val="1"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0"/>
    <w:qFormat/>
    <w:rsid w:val="001462C8"/>
    <w:rPr>
      <w:i/>
      <w:iCs/>
      <w:color w:val="4D4D4D" w:themeColor="accent6"/>
    </w:rPr>
  </w:style>
  <w:style w:type="paragraph" w:customStyle="1" w:styleId="ContactInfo">
    <w:name w:val="Contact Info"/>
    <w:basedOn w:val="Normal"/>
    <w:uiPriority w:val="1"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462C8"/>
    <w:rPr>
      <w:rFonts w:asciiTheme="majorHAnsi" w:eastAsiaTheme="majorEastAsia" w:hAnsiTheme="majorHAnsi" w:cstheme="majorBidi"/>
      <w:color w:val="393939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2C8"/>
    <w:rPr>
      <w:rFonts w:asciiTheme="majorHAnsi" w:eastAsiaTheme="majorEastAsia" w:hAnsiTheme="majorHAnsi" w:cstheme="majorBidi"/>
      <w:color w:val="393939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2C8"/>
    <w:rPr>
      <w:rFonts w:asciiTheme="majorHAnsi" w:eastAsiaTheme="majorEastAsia" w:hAnsiTheme="majorHAnsi" w:cstheme="majorBidi"/>
      <w:color w:val="393939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2C8"/>
    <w:rPr>
      <w:rFonts w:asciiTheme="majorHAnsi" w:eastAsiaTheme="majorEastAsia" w:hAnsiTheme="majorHAnsi" w:cstheme="majorBidi"/>
      <w:color w:val="4D4D4D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2C8"/>
    <w:rPr>
      <w:rFonts w:asciiTheme="majorHAnsi" w:eastAsiaTheme="majorEastAsia" w:hAnsiTheme="majorHAnsi" w:cstheme="majorBidi"/>
      <w:i/>
      <w:iCs/>
      <w:color w:val="4D4D4D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2C8"/>
    <w:rPr>
      <w:rFonts w:asciiTheme="majorHAnsi" w:eastAsiaTheme="majorEastAsia" w:hAnsiTheme="majorHAnsi" w:cstheme="majorBidi"/>
      <w:color w:val="4D4D4D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2C8"/>
    <w:rPr>
      <w:rFonts w:asciiTheme="majorHAnsi" w:eastAsiaTheme="majorEastAsia" w:hAnsiTheme="majorHAnsi" w:cstheme="majorBidi"/>
      <w:b/>
      <w:bCs/>
      <w:color w:val="4D4D4D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2C8"/>
    <w:rPr>
      <w:rFonts w:asciiTheme="majorHAnsi" w:eastAsiaTheme="majorEastAsia" w:hAnsiTheme="majorHAnsi" w:cstheme="majorBidi"/>
      <w:b/>
      <w:bCs/>
      <w:i/>
      <w:iCs/>
      <w:color w:val="4D4D4D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2C8"/>
    <w:rPr>
      <w:rFonts w:asciiTheme="majorHAnsi" w:eastAsiaTheme="majorEastAsia" w:hAnsiTheme="majorHAnsi" w:cstheme="majorBidi"/>
      <w:i/>
      <w:iCs/>
      <w:color w:val="4D4D4D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62C8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2C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462C8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462C8"/>
    <w:rPr>
      <w:b/>
      <w:bCs/>
    </w:rPr>
  </w:style>
  <w:style w:type="paragraph" w:styleId="NoSpacing">
    <w:name w:val="No Spacing"/>
    <w:uiPriority w:val="1"/>
    <w:qFormat/>
    <w:rsid w:val="001462C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462C8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462C8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2C8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D4D4D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2C8"/>
    <w:rPr>
      <w:rFonts w:asciiTheme="majorHAnsi" w:eastAsiaTheme="majorEastAsia" w:hAnsiTheme="majorHAnsi" w:cstheme="majorBidi"/>
      <w:i/>
      <w:iCs/>
      <w:color w:val="4D4D4D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462C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462C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462C8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462C8"/>
    <w:rPr>
      <w:b/>
      <w:bCs/>
      <w:smallCaps/>
      <w:color w:val="4D4D4D" w:themeColor="accent6"/>
    </w:rPr>
  </w:style>
  <w:style w:type="character" w:styleId="BookTitle">
    <w:name w:val="Book Title"/>
    <w:basedOn w:val="DefaultParagraphFont"/>
    <w:uiPriority w:val="33"/>
    <w:qFormat/>
    <w:rsid w:val="001462C8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62C8"/>
    <w:pPr>
      <w:outlineLvl w:val="9"/>
    </w:pPr>
  </w:style>
  <w:style w:type="paragraph" w:styleId="ListParagraph">
    <w:name w:val="List Paragraph"/>
    <w:basedOn w:val="Normal"/>
    <w:uiPriority w:val="34"/>
    <w:qFormat/>
    <w:rsid w:val="00A11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sumathi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07AC69AC4CA4446B21D42E56FDD40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5257CE-C136-43A1-B870-56F0A8ABA405}"/>
      </w:docPartPr>
      <w:docPartBody>
        <w:p w:rsidR="0056787C" w:rsidRDefault="00583468">
          <w:pPr>
            <w:pStyle w:val="407AC69AC4CA4446B21D42E56FDD405A"/>
          </w:pPr>
          <w:r>
            <w:t>[Your Name]</w:t>
          </w:r>
        </w:p>
      </w:docPartBody>
    </w:docPart>
    <w:docPart>
      <w:docPartPr>
        <w:name w:val="386201CFDCC74E64B67992AC285A6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D52081-E141-488A-8C6A-B10975937AF1}"/>
      </w:docPartPr>
      <w:docPartBody>
        <w:p w:rsidR="0056787C" w:rsidRDefault="00583468">
          <w:pPr>
            <w:pStyle w:val="386201CFDCC74E64B67992AC285A6C0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1E8"/>
    <w:rsid w:val="002D41E8"/>
    <w:rsid w:val="0056787C"/>
    <w:rsid w:val="00583468"/>
    <w:rsid w:val="00D9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7AC69AC4CA4446B21D42E56FDD405A">
    <w:name w:val="407AC69AC4CA4446B21D42E56FDD405A"/>
  </w:style>
  <w:style w:type="paragraph" w:customStyle="1" w:styleId="707706384C384D77B6E3921A86FE2E6B">
    <w:name w:val="707706384C384D77B6E3921A86FE2E6B"/>
  </w:style>
  <w:style w:type="paragraph" w:customStyle="1" w:styleId="4E9B13A795964ECABE9C2CF957692A5B">
    <w:name w:val="4E9B13A795964ECABE9C2CF957692A5B"/>
  </w:style>
  <w:style w:type="paragraph" w:customStyle="1" w:styleId="BD48895949A947A9A329943FB74CE15F">
    <w:name w:val="BD48895949A947A9A329943FB74CE15F"/>
  </w:style>
  <w:style w:type="paragraph" w:customStyle="1" w:styleId="F0CEC7B0598E450EABD8A303D91E4AB6">
    <w:name w:val="F0CEC7B0598E450EABD8A303D91E4AB6"/>
  </w:style>
  <w:style w:type="paragraph" w:customStyle="1" w:styleId="E2994D36931148209B29B2A456FEBC3E">
    <w:name w:val="E2994D36931148209B29B2A456FEBC3E"/>
  </w:style>
  <w:style w:type="character" w:styleId="PlaceholderText">
    <w:name w:val="Placeholder Text"/>
    <w:basedOn w:val="DefaultParagraphFont"/>
    <w:uiPriority w:val="99"/>
    <w:semiHidden/>
    <w:rsid w:val="002D41E8"/>
    <w:rPr>
      <w:color w:val="808080"/>
    </w:rPr>
  </w:style>
  <w:style w:type="paragraph" w:customStyle="1" w:styleId="386201CFDCC74E64B67992AC285A6C07">
    <w:name w:val="386201CFDCC74E64B67992AC285A6C07"/>
  </w:style>
  <w:style w:type="paragraph" w:customStyle="1" w:styleId="F6916C206A954A04B8BCB78A26E2674E">
    <w:name w:val="F6916C206A954A04B8BCB78A26E2674E"/>
  </w:style>
  <w:style w:type="paragraph" w:customStyle="1" w:styleId="DFCF28CB80704AD6BE33ED261D44F2E6">
    <w:name w:val="DFCF28CB80704AD6BE33ED261D44F2E6"/>
  </w:style>
  <w:style w:type="paragraph" w:customStyle="1" w:styleId="44E77C22F2FF480DB0EE4E8BCBCAB623">
    <w:name w:val="44E77C22F2FF480DB0EE4E8BCBCAB623"/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3435F8B6C4A345F2B1AF90CE866A8863">
    <w:name w:val="3435F8B6C4A345F2B1AF90CE866A8863"/>
  </w:style>
  <w:style w:type="paragraph" w:customStyle="1" w:styleId="12CCE6CBEAAC4FF1B54FE180E46BAE1D">
    <w:name w:val="12CCE6CBEAAC4FF1B54FE180E46BAE1D"/>
  </w:style>
  <w:style w:type="paragraph" w:customStyle="1" w:styleId="D91BDF98E1AA46439F70AE9B6522DFAC">
    <w:name w:val="D91BDF98E1AA46439F70AE9B6522DFAC"/>
  </w:style>
  <w:style w:type="paragraph" w:customStyle="1" w:styleId="1AD8C210BCC64498834A1BB9491C32AD">
    <w:name w:val="1AD8C210BCC64498834A1BB9491C32AD"/>
  </w:style>
  <w:style w:type="paragraph" w:customStyle="1" w:styleId="6FB93E47463E42B1A32C9D273087A27B">
    <w:name w:val="6FB93E47463E42B1A32C9D273087A27B"/>
    <w:rsid w:val="002D41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17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Vivek R Chettiar</dc:creator>
  <cp:keywords/>
  <cp:lastModifiedBy>Vivek Chettiar</cp:lastModifiedBy>
  <cp:revision>2</cp:revision>
  <dcterms:created xsi:type="dcterms:W3CDTF">2015-04-17T06:30:00Z</dcterms:created>
  <dcterms:modified xsi:type="dcterms:W3CDTF">2015-04-17T06:47:00Z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