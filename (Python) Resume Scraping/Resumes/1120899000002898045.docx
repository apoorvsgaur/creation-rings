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2BC" w:rsidRDefault="003E0FA8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8D135A75B25142FC8FC7A724ABBBAE4C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r w:rsidR="0017433D">
            <w:t>N130 4th main</w:t>
          </w:r>
        </w:sdtContent>
      </w:sdt>
    </w:p>
    <w:sdt>
      <w:sdtPr>
        <w:alias w:val="Category"/>
        <w:tag w:val=""/>
        <w:id w:val="1543715586"/>
        <w:placeholder>
          <w:docPart w:val="B0F0564AE0514733ABA361D5B4060093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:rsidR="002C42BC" w:rsidRDefault="0084319E">
          <w:pPr>
            <w:pStyle w:val="ContactInfo"/>
          </w:pPr>
          <w:proofErr w:type="spellStart"/>
          <w:r>
            <w:rPr>
              <w:lang w:val="en-IN"/>
            </w:rPr>
            <w:t>Thanisandra</w:t>
          </w:r>
          <w:proofErr w:type="spellEnd"/>
          <w:r>
            <w:rPr>
              <w:lang w:val="en-IN"/>
            </w:rPr>
            <w:t>, Bangalore</w:t>
          </w:r>
        </w:p>
      </w:sdtContent>
    </w:sdt>
    <w:p w:rsidR="002C42BC" w:rsidRDefault="003E0FA8">
      <w:pPr>
        <w:pStyle w:val="ContactInfo"/>
      </w:pPr>
      <w:sdt>
        <w:sdtPr>
          <w:alias w:val="Telephone"/>
          <w:tag w:val="Telephone"/>
          <w:id w:val="599758962"/>
          <w:placeholder>
            <w:docPart w:val="5B679EEA4F11429C92DA90DEBBC67E4A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17433D">
            <w:t>9035346935</w:t>
          </w:r>
        </w:sdtContent>
      </w:sdt>
    </w:p>
    <w:sdt>
      <w:sdtPr>
        <w:rPr>
          <w:rStyle w:val="Emphasis"/>
        </w:rPr>
        <w:alias w:val="Email"/>
        <w:tag w:val=""/>
        <w:id w:val="1889536063"/>
        <w:placeholder>
          <w:docPart w:val="DD1CBD19AE3749128CCC35EF7288B042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Content>
        <w:p w:rsidR="002C42BC" w:rsidRDefault="0084319E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s</w:t>
          </w:r>
          <w:r w:rsidR="00E816EE">
            <w:rPr>
              <w:rStyle w:val="Emphasis"/>
            </w:rPr>
            <w:t>harath0628@gmail.com</w:t>
          </w:r>
        </w:p>
      </w:sdtContent>
    </w:sdt>
    <w:p w:rsidR="002C42BC" w:rsidRDefault="003E0FA8">
      <w:pPr>
        <w:pStyle w:val="Name"/>
      </w:pPr>
      <w:sdt>
        <w:sdtPr>
          <w:alias w:val="Your Name"/>
          <w:tag w:val=""/>
          <w:id w:val="1197042864"/>
          <w:placeholder>
            <w:docPart w:val="80E7ED6A35C24E83880A511A95B20DE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E2362E">
            <w:t>sharath N</w:t>
          </w:r>
        </w:sdtContent>
      </w:sdt>
    </w:p>
    <w:tbl>
      <w:tblPr>
        <w:tblStyle w:val="ResumeTable"/>
        <w:tblpPr w:leftFromText="180" w:rightFromText="180" w:vertAnchor="text" w:tblpY="1"/>
        <w:tblOverlap w:val="never"/>
        <w:tblW w:w="5000" w:type="pct"/>
        <w:tblLook w:val="04A0"/>
      </w:tblPr>
      <w:tblGrid>
        <w:gridCol w:w="1778"/>
        <w:gridCol w:w="472"/>
        <w:gridCol w:w="7830"/>
      </w:tblGrid>
      <w:tr w:rsidR="002C42BC" w:rsidTr="00E816EE">
        <w:tc>
          <w:tcPr>
            <w:tcW w:w="1778" w:type="dxa"/>
          </w:tcPr>
          <w:p w:rsidR="002C42BC" w:rsidRDefault="00414819" w:rsidP="00E816EE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:rsidR="002C42BC" w:rsidRDefault="002C42BC" w:rsidP="00E816EE"/>
        </w:tc>
        <w:tc>
          <w:tcPr>
            <w:tcW w:w="7830" w:type="dxa"/>
          </w:tcPr>
          <w:p w:rsidR="002C42BC" w:rsidRDefault="004C6F06" w:rsidP="00E816EE">
            <w:pPr>
              <w:pStyle w:val="ResumeText"/>
            </w:pPr>
            <w:r>
              <w:t>To work with an organization which provides ample of opportunities to develop my skills and contribute as mu</w:t>
            </w:r>
            <w:r w:rsidR="0084319E">
              <w:t>ch as possible to the open source community</w:t>
            </w:r>
            <w:r>
              <w:t>.</w:t>
            </w:r>
          </w:p>
          <w:p w:rsidR="004C6F06" w:rsidRDefault="004C6F06" w:rsidP="00E816EE">
            <w:pPr>
              <w:pStyle w:val="ResumeText"/>
            </w:pPr>
            <w:r>
              <w:t>To ut</w:t>
            </w:r>
            <w:r w:rsidR="00831EBC">
              <w:t>ilize the time dur</w:t>
            </w:r>
            <w:r w:rsidR="00736636">
              <w:t xml:space="preserve">ing </w:t>
            </w:r>
            <w:proofErr w:type="spellStart"/>
            <w:r w:rsidR="00736636">
              <w:t>edcucation</w:t>
            </w:r>
            <w:bookmarkStart w:id="0" w:name="_GoBack"/>
            <w:bookmarkEnd w:id="0"/>
            <w:proofErr w:type="spellEnd"/>
            <w:r>
              <w:t xml:space="preserve"> to build the best software applications which in turn will help me to be an individual who can sustain the global challenging software environment</w:t>
            </w:r>
            <w:r w:rsidR="00D95D5B">
              <w:t>.</w:t>
            </w:r>
          </w:p>
        </w:tc>
      </w:tr>
      <w:tr w:rsidR="002C42BC" w:rsidTr="00E816EE">
        <w:tc>
          <w:tcPr>
            <w:tcW w:w="1778" w:type="dxa"/>
          </w:tcPr>
          <w:p w:rsidR="002C42BC" w:rsidRDefault="00414819" w:rsidP="00E816EE">
            <w:pPr>
              <w:pStyle w:val="Heading1"/>
            </w:pPr>
            <w:r>
              <w:t>Skills &amp; Abilities</w:t>
            </w:r>
          </w:p>
        </w:tc>
        <w:tc>
          <w:tcPr>
            <w:tcW w:w="472" w:type="dxa"/>
          </w:tcPr>
          <w:p w:rsidR="002C42BC" w:rsidRDefault="002C42BC" w:rsidP="00E816EE"/>
        </w:tc>
        <w:tc>
          <w:tcPr>
            <w:tcW w:w="7830" w:type="dxa"/>
          </w:tcPr>
          <w:p w:rsidR="00335AE5" w:rsidRDefault="00E17277" w:rsidP="00E816EE">
            <w:pPr>
              <w:pStyle w:val="ResumeText"/>
            </w:pPr>
            <w:r>
              <w:t>Progra</w:t>
            </w:r>
            <w:r w:rsidR="00831EBC">
              <w:t>mming languages  C , C++ , Python (Intermediate)</w:t>
            </w:r>
          </w:p>
          <w:p w:rsidR="00335AE5" w:rsidRDefault="00E17277" w:rsidP="00335AE5">
            <w:pPr>
              <w:pStyle w:val="ResumeText"/>
            </w:pPr>
            <w:r>
              <w:t>Web Deve</w:t>
            </w:r>
            <w:r w:rsidR="00831EBC">
              <w:t xml:space="preserve">lopment HTML ,CSS, </w:t>
            </w:r>
            <w:proofErr w:type="spellStart"/>
            <w:r w:rsidR="00831EBC">
              <w:t>MySQL</w:t>
            </w:r>
            <w:proofErr w:type="spellEnd"/>
            <w:r w:rsidR="00831EBC">
              <w:t xml:space="preserve"> ,</w:t>
            </w:r>
            <w:proofErr w:type="spellStart"/>
            <w:r w:rsidR="00831EBC">
              <w:t>Php</w:t>
            </w:r>
            <w:proofErr w:type="spellEnd"/>
            <w:r w:rsidR="00831EBC">
              <w:t xml:space="preserve"> (Intermediate)</w:t>
            </w:r>
          </w:p>
          <w:p w:rsidR="004E7704" w:rsidRDefault="004E7704" w:rsidP="00335AE5">
            <w:pPr>
              <w:pStyle w:val="ResumeText"/>
            </w:pPr>
            <w:r>
              <w:t xml:space="preserve">Web Framework </w:t>
            </w:r>
            <w:proofErr w:type="spellStart"/>
            <w:r>
              <w:t>Django</w:t>
            </w:r>
            <w:proofErr w:type="spellEnd"/>
          </w:p>
          <w:p w:rsidR="004E7704" w:rsidRDefault="004E7704" w:rsidP="00335AE5">
            <w:pPr>
              <w:pStyle w:val="ResumeText"/>
            </w:pPr>
            <w:r>
              <w:t xml:space="preserve">Others </w:t>
            </w:r>
            <w:proofErr w:type="spellStart"/>
            <w:r>
              <w:t>Arduino</w:t>
            </w:r>
            <w:proofErr w:type="spellEnd"/>
            <w:r>
              <w:t xml:space="preserve"> </w:t>
            </w:r>
            <w:proofErr w:type="spellStart"/>
            <w:r>
              <w:t>programming,photoshop</w:t>
            </w:r>
            <w:proofErr w:type="spellEnd"/>
          </w:p>
        </w:tc>
      </w:tr>
      <w:tr w:rsidR="002C42BC" w:rsidTr="00E816EE">
        <w:trPr>
          <w:trHeight w:val="4013"/>
        </w:trPr>
        <w:tc>
          <w:tcPr>
            <w:tcW w:w="1778" w:type="dxa"/>
          </w:tcPr>
          <w:p w:rsidR="002C42BC" w:rsidRDefault="00414819" w:rsidP="00E816EE">
            <w:pPr>
              <w:pStyle w:val="Heading1"/>
            </w:pPr>
            <w:r>
              <w:t>Experience</w:t>
            </w:r>
          </w:p>
        </w:tc>
        <w:tc>
          <w:tcPr>
            <w:tcW w:w="472" w:type="dxa"/>
          </w:tcPr>
          <w:p w:rsidR="002C42BC" w:rsidRDefault="002C42BC" w:rsidP="00E816EE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1436861535"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221802691"/>
                </w:sdtPr>
                <w:sdtContent>
                  <w:p w:rsidR="002C42BC" w:rsidRPr="00E17277" w:rsidRDefault="00E17277" w:rsidP="00E816EE">
                    <w:pPr>
                      <w:pStyle w:val="Heading2"/>
                    </w:pPr>
                    <w:r>
                      <w:t xml:space="preserve">book swap </w:t>
                    </w:r>
                  </w:p>
                  <w:p w:rsidR="002C42BC" w:rsidRDefault="00E17277" w:rsidP="00E816EE">
                    <w:pPr>
                      <w:pStyle w:val="ResumeText"/>
                    </w:pPr>
                    <w:proofErr w:type="spellStart"/>
                    <w:r>
                      <w:t>Inmobi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Hackathon</w:t>
                    </w:r>
                    <w:proofErr w:type="spellEnd"/>
                    <w:r>
                      <w:t xml:space="preserve"> </w:t>
                    </w:r>
                  </w:p>
                  <w:p w:rsidR="002C42BC" w:rsidRDefault="00E17277" w:rsidP="00E816EE">
                    <w:r>
                      <w:t>A web app which connects students to exchange physical books in college after the end of each semester.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68699791"/>
                </w:sdtPr>
                <w:sdtContent>
                  <w:p w:rsidR="002C42BC" w:rsidRDefault="00E17277" w:rsidP="00E816EE">
                    <w:pPr>
                      <w:pStyle w:val="Heading2"/>
                    </w:pPr>
                    <w:r>
                      <w:t>Akshaya patra predictive app</w:t>
                    </w:r>
                  </w:p>
                  <w:p w:rsidR="002C42BC" w:rsidRDefault="00E17277" w:rsidP="00E816EE">
                    <w:pPr>
                      <w:pStyle w:val="ResumeText"/>
                    </w:pPr>
                    <w:r>
                      <w:t xml:space="preserve">Code for India </w:t>
                    </w:r>
                    <w:proofErr w:type="spellStart"/>
                    <w:r>
                      <w:t>Hackathon</w:t>
                    </w:r>
                    <w:proofErr w:type="spellEnd"/>
                  </w:p>
                  <w:p w:rsidR="00E17277" w:rsidRDefault="00E17277" w:rsidP="00E816EE">
                    <w:r>
                      <w:t xml:space="preserve">A web app which predicts the number of students going to </w:t>
                    </w:r>
                    <w:r w:rsidR="001D7744">
                      <w:t xml:space="preserve">be </w:t>
                    </w:r>
                    <w:r>
                      <w:t>present on that day by analyzing the data of the previous attendance lists.</w:t>
                    </w:r>
                  </w:p>
                </w:sdtContent>
              </w:sdt>
            </w:sdtContent>
          </w:sdt>
          <w:p w:rsidR="002C42BC" w:rsidRDefault="00E17277" w:rsidP="00E816EE">
            <w:pPr>
              <w:pStyle w:val="Heading2"/>
            </w:pPr>
            <w:r>
              <w:t>whatsapp Info bot</w:t>
            </w:r>
          </w:p>
          <w:p w:rsidR="00E17277" w:rsidRDefault="00E17277" w:rsidP="00E816EE">
            <w:proofErr w:type="spellStart"/>
            <w:r>
              <w:t>Ingenius</w:t>
            </w:r>
            <w:proofErr w:type="spellEnd"/>
            <w:r>
              <w:t xml:space="preserve"> </w:t>
            </w:r>
            <w:proofErr w:type="spellStart"/>
            <w:r>
              <w:t>Hackathon</w:t>
            </w:r>
            <w:proofErr w:type="spellEnd"/>
            <w:r>
              <w:t xml:space="preserve"> </w:t>
            </w:r>
          </w:p>
          <w:p w:rsidR="002260EC" w:rsidRDefault="00E17277" w:rsidP="00E816EE">
            <w:r>
              <w:t>A script which gives v</w:t>
            </w:r>
            <w:r w:rsidR="001D7744">
              <w:t xml:space="preserve">arious information via </w:t>
            </w:r>
            <w:proofErr w:type="spellStart"/>
            <w:r w:rsidR="001D7744">
              <w:t>whatsapp</w:t>
            </w:r>
            <w:proofErr w:type="spellEnd"/>
            <w:r w:rsidR="001D7744">
              <w:t xml:space="preserve"> </w:t>
            </w:r>
            <w:r>
              <w:t>when</w:t>
            </w:r>
            <w:r w:rsidR="001D7744">
              <w:t xml:space="preserve"> we</w:t>
            </w:r>
            <w:r>
              <w:t xml:space="preserve"> send a query.</w:t>
            </w:r>
          </w:p>
          <w:p w:rsidR="004E7704" w:rsidRDefault="004E7704" w:rsidP="00E816EE">
            <w:pPr>
              <w:rPr>
                <w:b/>
              </w:rPr>
            </w:pPr>
            <w:r>
              <w:rPr>
                <w:b/>
              </w:rPr>
              <w:t>INTERNSHIP(Nov 14- Feb 15)</w:t>
            </w:r>
          </w:p>
          <w:p w:rsidR="004E7704" w:rsidRPr="004E7704" w:rsidRDefault="004E7704" w:rsidP="00E816EE">
            <w:r w:rsidRPr="004E7704">
              <w:t>NEXTDROP</w:t>
            </w:r>
          </w:p>
          <w:p w:rsidR="004E7704" w:rsidRPr="004E7704" w:rsidRDefault="004E7704" w:rsidP="00E816EE">
            <w:r>
              <w:t xml:space="preserve">Working as intern at </w:t>
            </w:r>
            <w:proofErr w:type="spellStart"/>
            <w:r>
              <w:t>nextdrop</w:t>
            </w:r>
            <w:proofErr w:type="spellEnd"/>
            <w:r>
              <w:t xml:space="preserve"> startup which basically acts as a gateway between the people and BWSSB</w:t>
            </w:r>
          </w:p>
        </w:tc>
      </w:tr>
      <w:tr w:rsidR="002C42BC" w:rsidTr="00E816EE">
        <w:trPr>
          <w:trHeight w:val="3131"/>
        </w:trPr>
        <w:tc>
          <w:tcPr>
            <w:tcW w:w="1778" w:type="dxa"/>
          </w:tcPr>
          <w:p w:rsidR="002C42BC" w:rsidRDefault="00414819" w:rsidP="00E816EE">
            <w:pPr>
              <w:pStyle w:val="Heading1"/>
            </w:pPr>
            <w:r>
              <w:lastRenderedPageBreak/>
              <w:t>Education</w:t>
            </w:r>
          </w:p>
        </w:tc>
        <w:tc>
          <w:tcPr>
            <w:tcW w:w="472" w:type="dxa"/>
          </w:tcPr>
          <w:p w:rsidR="002C42BC" w:rsidRDefault="002C42BC" w:rsidP="00E816EE"/>
        </w:tc>
        <w:tc>
          <w:tcPr>
            <w:tcW w:w="7830" w:type="dxa"/>
          </w:tcPr>
          <w:sdt>
            <w:sdtPr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1437799257"/>
              <w:temporary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691765356"/>
                </w:sdt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  <w:id w:val="-1126388115"/>
                    </w:sdt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</w:rPr>
                          <w:id w:val="1605538877"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:rsidR="00E17277" w:rsidRDefault="00E17277" w:rsidP="00E816EE">
                            <w:pPr>
                              <w:pStyle w:val="Heading2"/>
                            </w:pPr>
                            <w:r>
                              <w:t>HIgh school- Poorna prajna</w:t>
                            </w:r>
                          </w:p>
                          <w:p w:rsidR="00E17277" w:rsidRDefault="00E17277" w:rsidP="00E816EE">
                            <w:pPr>
                              <w:pStyle w:val="ResumeText"/>
                            </w:pPr>
                            <w:r>
                              <w:t>10</w:t>
                            </w:r>
                            <w:r w:rsidRPr="00EE38D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- 93.76%</w:t>
                            </w:r>
                          </w:p>
                          <w:p w:rsidR="00E17277" w:rsidRDefault="00E17277" w:rsidP="00E816EE">
                            <w:pPr>
                              <w:pStyle w:val="Heading2"/>
                            </w:pPr>
                            <w:r>
                              <w:t>Pre University college- NARAYANA</w:t>
                            </w:r>
                          </w:p>
                          <w:p w:rsidR="00E17277" w:rsidRDefault="00E17277" w:rsidP="00E816EE">
                            <w:r>
                              <w:t>11</w:t>
                            </w:r>
                            <w:r w:rsidRPr="00EE38D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– 93%</w:t>
                            </w:r>
                          </w:p>
                          <w:p w:rsidR="00E17277" w:rsidRDefault="00E17277" w:rsidP="00E816EE">
                            <w:r>
                              <w:t>12</w:t>
                            </w:r>
                            <w:r w:rsidRPr="00EE38D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– 86%</w:t>
                            </w:r>
                          </w:p>
                          <w:p w:rsidR="00E17277" w:rsidRDefault="00E17277" w:rsidP="00E816EE">
                            <w:pPr>
                              <w:pStyle w:val="Heading2"/>
                            </w:pPr>
                            <w:r>
                              <w:t>Under graduate-PESIT BSC</w:t>
                            </w:r>
                          </w:p>
                          <w:p w:rsidR="00E17277" w:rsidRDefault="00E17277" w:rsidP="00E816EE">
                            <w:r>
                              <w:t>1</w:t>
                            </w:r>
                            <w:r w:rsidRPr="00EE38D7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sem</w:t>
                            </w:r>
                            <w:proofErr w:type="spellEnd"/>
                            <w:r>
                              <w:t xml:space="preserve"> -81.04%  </w:t>
                            </w:r>
                          </w:p>
                          <w:p w:rsidR="002C42BC" w:rsidRDefault="00E17277" w:rsidP="00E816EE">
                            <w:r>
                              <w:t>2</w:t>
                            </w:r>
                            <w:r w:rsidRPr="00EE38D7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sem</w:t>
                            </w:r>
                            <w:proofErr w:type="spellEnd"/>
                            <w:r>
                              <w:t>- 73.16%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2C42BC" w:rsidTr="00E816EE">
        <w:tc>
          <w:tcPr>
            <w:tcW w:w="1778" w:type="dxa"/>
          </w:tcPr>
          <w:p w:rsidR="002C42BC" w:rsidRDefault="00414819" w:rsidP="00E816EE">
            <w:pPr>
              <w:pStyle w:val="Heading1"/>
            </w:pPr>
            <w:r>
              <w:t>Communication</w:t>
            </w:r>
          </w:p>
        </w:tc>
        <w:tc>
          <w:tcPr>
            <w:tcW w:w="472" w:type="dxa"/>
          </w:tcPr>
          <w:p w:rsidR="002C42BC" w:rsidRDefault="002C42BC" w:rsidP="00E816EE"/>
        </w:tc>
        <w:tc>
          <w:tcPr>
            <w:tcW w:w="7830" w:type="dxa"/>
          </w:tcPr>
          <w:p w:rsidR="002C42BC" w:rsidRDefault="0017433D" w:rsidP="00E816EE">
            <w:pPr>
              <w:pStyle w:val="ResumeText"/>
            </w:pPr>
            <w:r>
              <w:t>Good communication skills.</w:t>
            </w:r>
          </w:p>
        </w:tc>
      </w:tr>
      <w:tr w:rsidR="00E816EE" w:rsidTr="00E816EE">
        <w:tc>
          <w:tcPr>
            <w:tcW w:w="1778" w:type="dxa"/>
          </w:tcPr>
          <w:p w:rsidR="00E816EE" w:rsidRDefault="00E816EE" w:rsidP="00E816EE">
            <w:pPr>
              <w:pStyle w:val="Heading1"/>
            </w:pPr>
            <w:r>
              <w:t>achievements</w:t>
            </w:r>
          </w:p>
        </w:tc>
        <w:tc>
          <w:tcPr>
            <w:tcW w:w="472" w:type="dxa"/>
          </w:tcPr>
          <w:p w:rsidR="00E816EE" w:rsidRDefault="00E816EE" w:rsidP="00E816EE"/>
        </w:tc>
        <w:tc>
          <w:tcPr>
            <w:tcW w:w="7830" w:type="dxa"/>
          </w:tcPr>
          <w:p w:rsidR="00E816EE" w:rsidRDefault="00E816EE" w:rsidP="00E816EE">
            <w:pPr>
              <w:pStyle w:val="ResumeText"/>
            </w:pPr>
            <w:r>
              <w:t>Designed an Invitation card for the school sports day at 8</w:t>
            </w:r>
            <w:r w:rsidRPr="00E816EE">
              <w:rPr>
                <w:vertAlign w:val="superscript"/>
              </w:rPr>
              <w:t>th</w:t>
            </w:r>
            <w:r>
              <w:t xml:space="preserve"> std</w:t>
            </w:r>
            <w:r w:rsidR="00CC1344">
              <w:t>.</w:t>
            </w:r>
          </w:p>
          <w:p w:rsidR="00E816EE" w:rsidRDefault="00E816EE" w:rsidP="00E816EE">
            <w:pPr>
              <w:pStyle w:val="ResumeText"/>
            </w:pPr>
            <w:r>
              <w:t>Runners up in TCS Wiz Quiz in 7</w:t>
            </w:r>
            <w:r w:rsidRPr="00E816EE">
              <w:rPr>
                <w:vertAlign w:val="superscript"/>
              </w:rPr>
              <w:t>th</w:t>
            </w:r>
            <w:r>
              <w:t xml:space="preserve"> std.</w:t>
            </w:r>
          </w:p>
          <w:p w:rsidR="004E7704" w:rsidRDefault="004E7704" w:rsidP="00E816EE">
            <w:pPr>
              <w:pStyle w:val="ResumeText"/>
            </w:pPr>
            <w:proofErr w:type="spellStart"/>
            <w:r>
              <w:t>Chintana</w:t>
            </w:r>
            <w:proofErr w:type="spellEnd"/>
            <w:r>
              <w:t xml:space="preserve"> </w:t>
            </w:r>
            <w:proofErr w:type="spellStart"/>
            <w:r>
              <w:t>Maths</w:t>
            </w:r>
            <w:proofErr w:type="spellEnd"/>
            <w:r>
              <w:t xml:space="preserve"> Examination State 4th rank</w:t>
            </w:r>
          </w:p>
          <w:p w:rsidR="004E7704" w:rsidRDefault="004E7704" w:rsidP="00E816EE">
            <w:pPr>
              <w:pStyle w:val="ResumeText"/>
            </w:pPr>
            <w:proofErr w:type="spellStart"/>
            <w:r>
              <w:t>Maths</w:t>
            </w:r>
            <w:proofErr w:type="spellEnd"/>
            <w:r>
              <w:t xml:space="preserve"> talent examination District rank</w:t>
            </w:r>
          </w:p>
        </w:tc>
      </w:tr>
      <w:tr w:rsidR="00E17277" w:rsidTr="00E816EE">
        <w:tc>
          <w:tcPr>
            <w:tcW w:w="1778" w:type="dxa"/>
          </w:tcPr>
          <w:p w:rsidR="00E17277" w:rsidRDefault="0017433D" w:rsidP="00E816EE">
            <w:pPr>
              <w:pStyle w:val="Heading1"/>
            </w:pPr>
            <w:r>
              <w:t xml:space="preserve">Hobbies </w:t>
            </w:r>
          </w:p>
        </w:tc>
        <w:tc>
          <w:tcPr>
            <w:tcW w:w="472" w:type="dxa"/>
          </w:tcPr>
          <w:p w:rsidR="00E17277" w:rsidRDefault="00E17277" w:rsidP="00E816EE"/>
        </w:tc>
        <w:tc>
          <w:tcPr>
            <w:tcW w:w="7830" w:type="dxa"/>
          </w:tcPr>
          <w:p w:rsidR="00E17277" w:rsidRDefault="0017433D" w:rsidP="00E816EE">
            <w:pPr>
              <w:pStyle w:val="ResumeText"/>
            </w:pPr>
            <w:r>
              <w:t>Reading and Music</w:t>
            </w:r>
          </w:p>
        </w:tc>
      </w:tr>
      <w:tr w:rsidR="002C42BC" w:rsidTr="00E816EE">
        <w:tc>
          <w:tcPr>
            <w:tcW w:w="1778" w:type="dxa"/>
          </w:tcPr>
          <w:p w:rsidR="002C42BC" w:rsidRDefault="0017433D" w:rsidP="00E816EE">
            <w:pPr>
              <w:pStyle w:val="Heading1"/>
              <w:jc w:val="center"/>
            </w:pPr>
            <w:r>
              <w:t>Personal details</w:t>
            </w:r>
          </w:p>
        </w:tc>
        <w:tc>
          <w:tcPr>
            <w:tcW w:w="472" w:type="dxa"/>
          </w:tcPr>
          <w:p w:rsidR="002C42BC" w:rsidRDefault="002C42BC" w:rsidP="00E816EE"/>
        </w:tc>
        <w:tc>
          <w:tcPr>
            <w:tcW w:w="7830" w:type="dxa"/>
          </w:tcPr>
          <w:sdt>
            <w:sdtPr>
              <w:id w:val="-1883713024"/>
            </w:sdtPr>
            <w:sdtEndPr>
              <w:rPr>
                <w:rFonts w:eastAsiaTheme="minorEastAsia"/>
              </w:rPr>
            </w:sdtEndPr>
            <w:sdtContent>
              <w:sdt>
                <w:sdtPr>
                  <w:id w:val="-1368215953"/>
                </w:sdtPr>
                <w:sdtEndPr>
                  <w:rPr>
                    <w:rFonts w:eastAsiaTheme="minorEastAsia"/>
                  </w:rPr>
                </w:sdtEndPr>
                <w:sdtContent>
                  <w:p w:rsidR="002C42BC" w:rsidRDefault="0017433D" w:rsidP="00E816EE">
                    <w:r>
                      <w:t xml:space="preserve">Fathers Name: KNS </w:t>
                    </w:r>
                    <w:proofErr w:type="spellStart"/>
                    <w:r>
                      <w:t>Pillai</w:t>
                    </w:r>
                    <w:proofErr w:type="spellEnd"/>
                  </w:p>
                  <w:p w:rsidR="0017433D" w:rsidRDefault="0017433D" w:rsidP="00E816EE">
                    <w:r>
                      <w:t>Mothers Name: R Devi</w:t>
                    </w:r>
                  </w:p>
                  <w:p w:rsidR="0017433D" w:rsidRDefault="0017433D" w:rsidP="00E816EE">
                    <w:r>
                      <w:t>DOB: 28-06-1995</w:t>
                    </w:r>
                  </w:p>
                  <w:p w:rsidR="0017433D" w:rsidRDefault="0017433D" w:rsidP="00E816EE">
                    <w:r>
                      <w:t>Mother Tongue: Tamil</w:t>
                    </w:r>
                  </w:p>
                  <w:p w:rsidR="0017433D" w:rsidRDefault="0017433D" w:rsidP="00E816EE">
                    <w:r>
                      <w:t>Sex: Male</w:t>
                    </w:r>
                  </w:p>
                  <w:p w:rsidR="002C42BC" w:rsidRDefault="0017433D" w:rsidP="00E816EE">
                    <w:r>
                      <w:t>Languages: English, Hindi, Kannada, Telugu, Tamil.</w:t>
                    </w:r>
                  </w:p>
                </w:sdtContent>
              </w:sdt>
            </w:sdtContent>
          </w:sdt>
        </w:tc>
      </w:tr>
    </w:tbl>
    <w:p w:rsidR="004C6F06" w:rsidRDefault="00E816EE">
      <w:r>
        <w:br w:type="textWrapping" w:clear="all"/>
      </w:r>
    </w:p>
    <w:p w:rsidR="002C42BC" w:rsidRDefault="002C42BC"/>
    <w:sectPr w:rsidR="002C42BC" w:rsidSect="00647B2D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78C5" w:rsidRDefault="006878C5">
      <w:pPr>
        <w:spacing w:before="0" w:after="0" w:line="240" w:lineRule="auto"/>
      </w:pPr>
      <w:r>
        <w:separator/>
      </w:r>
    </w:p>
  </w:endnote>
  <w:endnote w:type="continuationSeparator" w:id="0">
    <w:p w:rsidR="006878C5" w:rsidRDefault="006878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2BC" w:rsidRDefault="00414819">
    <w:pPr>
      <w:pStyle w:val="Footer"/>
    </w:pPr>
    <w:r>
      <w:t xml:space="preserve">Page </w:t>
    </w:r>
    <w:r w:rsidR="003E0FA8">
      <w:fldChar w:fldCharType="begin"/>
    </w:r>
    <w:r>
      <w:instrText xml:space="preserve"> PAGE </w:instrText>
    </w:r>
    <w:r w:rsidR="003E0FA8">
      <w:fldChar w:fldCharType="separate"/>
    </w:r>
    <w:r w:rsidR="004E7704">
      <w:rPr>
        <w:noProof/>
      </w:rPr>
      <w:t>2</w:t>
    </w:r>
    <w:r w:rsidR="003E0FA8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78C5" w:rsidRDefault="006878C5">
      <w:pPr>
        <w:spacing w:before="0" w:after="0" w:line="240" w:lineRule="auto"/>
      </w:pPr>
      <w:r>
        <w:separator/>
      </w:r>
    </w:p>
  </w:footnote>
  <w:footnote w:type="continuationSeparator" w:id="0">
    <w:p w:rsidR="006878C5" w:rsidRDefault="006878C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B3905"/>
    <w:rsid w:val="00034A66"/>
    <w:rsid w:val="000B3905"/>
    <w:rsid w:val="000D2290"/>
    <w:rsid w:val="0017433D"/>
    <w:rsid w:val="001D7744"/>
    <w:rsid w:val="002260EC"/>
    <w:rsid w:val="002557DF"/>
    <w:rsid w:val="002A5208"/>
    <w:rsid w:val="002C42BC"/>
    <w:rsid w:val="003049D6"/>
    <w:rsid w:val="00335AE5"/>
    <w:rsid w:val="003C1C7D"/>
    <w:rsid w:val="003E0FA8"/>
    <w:rsid w:val="003F7BF4"/>
    <w:rsid w:val="00414819"/>
    <w:rsid w:val="004C6F06"/>
    <w:rsid w:val="004E7704"/>
    <w:rsid w:val="005C01B4"/>
    <w:rsid w:val="00647B2D"/>
    <w:rsid w:val="006878C5"/>
    <w:rsid w:val="00736636"/>
    <w:rsid w:val="00831EBC"/>
    <w:rsid w:val="0084319E"/>
    <w:rsid w:val="008D024E"/>
    <w:rsid w:val="00961257"/>
    <w:rsid w:val="009A20E4"/>
    <w:rsid w:val="00CC1344"/>
    <w:rsid w:val="00D95D5B"/>
    <w:rsid w:val="00E17277"/>
    <w:rsid w:val="00E2362E"/>
    <w:rsid w:val="00E816EE"/>
    <w:rsid w:val="00E96E39"/>
    <w:rsid w:val="00FA678E"/>
    <w:rsid w:val="00FA6C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B2D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647B2D"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647B2D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B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B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B2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B2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B2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B2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B2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rsid w:val="00647B2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647B2D"/>
    <w:rPr>
      <w:kern w:val="20"/>
    </w:rPr>
  </w:style>
  <w:style w:type="paragraph" w:styleId="Footer">
    <w:name w:val="footer"/>
    <w:basedOn w:val="Normal"/>
    <w:link w:val="FooterChar"/>
    <w:uiPriority w:val="2"/>
    <w:unhideWhenUsed/>
    <w:rsid w:val="00647B2D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sid w:val="00647B2D"/>
    <w:rPr>
      <w:kern w:val="20"/>
    </w:rPr>
  </w:style>
  <w:style w:type="paragraph" w:customStyle="1" w:styleId="ResumeText">
    <w:name w:val="Resume Text"/>
    <w:basedOn w:val="Normal"/>
    <w:qFormat/>
    <w:rsid w:val="00647B2D"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sid w:val="00647B2D"/>
    <w:rPr>
      <w:color w:val="808080"/>
    </w:rPr>
  </w:style>
  <w:style w:type="table" w:styleId="TableGrid">
    <w:name w:val="Table Grid"/>
    <w:basedOn w:val="TableNormal"/>
    <w:uiPriority w:val="59"/>
    <w:rsid w:val="00647B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647B2D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sid w:val="00647B2D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47B2D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B2D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B2D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B2D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B2D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B2D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B2D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rsid w:val="00647B2D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rsid w:val="00647B2D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rsid w:val="00647B2D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sid w:val="00647B2D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rsid w:val="00647B2D"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rsid w:val="00647B2D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sid w:val="00647B2D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rsid w:val="00647B2D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sid w:val="00647B2D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rsid w:val="00647B2D"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sid w:val="00647B2D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sid w:val="00647B2D"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rsid w:val="00647B2D"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rsid w:val="00647B2D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F0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F06"/>
    <w:rPr>
      <w:rFonts w:ascii="Tahoma" w:hAnsi="Tahoma" w:cs="Tahoma"/>
      <w:kern w:val="2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F0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F06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anams\Desktop\resume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D135A75B25142FC8FC7A724ABBBA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B48D8-C8C4-475D-AC2F-73BC44CF931C}"/>
      </w:docPartPr>
      <w:docPartBody>
        <w:p w:rsidR="00DC3DF4" w:rsidRDefault="003E2245">
          <w:pPr>
            <w:pStyle w:val="8D135A75B25142FC8FC7A724ABBBAE4C"/>
          </w:pPr>
          <w:r>
            <w:t>[Street Address]</w:t>
          </w:r>
        </w:p>
      </w:docPartBody>
    </w:docPart>
    <w:docPart>
      <w:docPartPr>
        <w:name w:val="B0F0564AE0514733ABA361D5B4060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2FFC0-DC84-489A-A3D0-34D21D5C5A77}"/>
      </w:docPartPr>
      <w:docPartBody>
        <w:p w:rsidR="00DC3DF4" w:rsidRDefault="003E2245">
          <w:pPr>
            <w:pStyle w:val="B0F0564AE0514733ABA361D5B4060093"/>
          </w:pPr>
          <w:r>
            <w:t>[City, ST ZIP Code]</w:t>
          </w:r>
        </w:p>
      </w:docPartBody>
    </w:docPart>
    <w:docPart>
      <w:docPartPr>
        <w:name w:val="5B679EEA4F11429C92DA90DEBBC67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36EF4-4CC5-43F1-9816-475CF71B7969}"/>
      </w:docPartPr>
      <w:docPartBody>
        <w:p w:rsidR="00DC3DF4" w:rsidRDefault="003E2245">
          <w:pPr>
            <w:pStyle w:val="5B679EEA4F11429C92DA90DEBBC67E4A"/>
          </w:pPr>
          <w:r>
            <w:t>[Telephone]</w:t>
          </w:r>
        </w:p>
      </w:docPartBody>
    </w:docPart>
    <w:docPart>
      <w:docPartPr>
        <w:name w:val="DD1CBD19AE3749128CCC35EF7288B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F8B56-79A6-4F11-BD38-20D3F0A501DB}"/>
      </w:docPartPr>
      <w:docPartBody>
        <w:p w:rsidR="00DC3DF4" w:rsidRDefault="003E2245">
          <w:pPr>
            <w:pStyle w:val="DD1CBD19AE3749128CCC35EF7288B042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80E7ED6A35C24E83880A511A95B20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73D2C-5BA2-47EC-AF7E-B64ACBA7E9E3}"/>
      </w:docPartPr>
      <w:docPartBody>
        <w:p w:rsidR="00DC3DF4" w:rsidRDefault="003E2245">
          <w:pPr>
            <w:pStyle w:val="80E7ED6A35C24E83880A511A95B20DE5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E2245"/>
    <w:rsid w:val="000A4B75"/>
    <w:rsid w:val="00307758"/>
    <w:rsid w:val="003E2245"/>
    <w:rsid w:val="00B17A4F"/>
    <w:rsid w:val="00C16CC5"/>
    <w:rsid w:val="00D80CA3"/>
    <w:rsid w:val="00D94886"/>
    <w:rsid w:val="00DC3D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135A75B25142FC8FC7A724ABBBAE4C">
    <w:name w:val="8D135A75B25142FC8FC7A724ABBBAE4C"/>
    <w:rsid w:val="00307758"/>
  </w:style>
  <w:style w:type="paragraph" w:customStyle="1" w:styleId="B0F0564AE0514733ABA361D5B4060093">
    <w:name w:val="B0F0564AE0514733ABA361D5B4060093"/>
    <w:rsid w:val="00307758"/>
  </w:style>
  <w:style w:type="paragraph" w:customStyle="1" w:styleId="5B679EEA4F11429C92DA90DEBBC67E4A">
    <w:name w:val="5B679EEA4F11429C92DA90DEBBC67E4A"/>
    <w:rsid w:val="00307758"/>
  </w:style>
  <w:style w:type="character" w:styleId="Emphasis">
    <w:name w:val="Emphasis"/>
    <w:basedOn w:val="DefaultParagraphFont"/>
    <w:uiPriority w:val="2"/>
    <w:unhideWhenUsed/>
    <w:qFormat/>
    <w:rsid w:val="00307758"/>
    <w:rPr>
      <w:color w:val="4F81BD" w:themeColor="accent1"/>
    </w:rPr>
  </w:style>
  <w:style w:type="paragraph" w:customStyle="1" w:styleId="DD1CBD19AE3749128CCC35EF7288B042">
    <w:name w:val="DD1CBD19AE3749128CCC35EF7288B042"/>
    <w:rsid w:val="00307758"/>
  </w:style>
  <w:style w:type="paragraph" w:customStyle="1" w:styleId="80E7ED6A35C24E83880A511A95B20DE5">
    <w:name w:val="80E7ED6A35C24E83880A511A95B20DE5"/>
    <w:rsid w:val="00307758"/>
  </w:style>
  <w:style w:type="character" w:styleId="PlaceholderText">
    <w:name w:val="Placeholder Text"/>
    <w:basedOn w:val="DefaultParagraphFont"/>
    <w:uiPriority w:val="99"/>
    <w:semiHidden/>
    <w:rsid w:val="00307758"/>
    <w:rPr>
      <w:color w:val="808080"/>
    </w:rPr>
  </w:style>
  <w:style w:type="paragraph" w:customStyle="1" w:styleId="1A6A787601D84042B4B60D5A7AF12ED7">
    <w:name w:val="1A6A787601D84042B4B60D5A7AF12ED7"/>
    <w:rsid w:val="00307758"/>
  </w:style>
  <w:style w:type="paragraph" w:customStyle="1" w:styleId="23EC6781FDB74277A586CDB82C0B2646">
    <w:name w:val="23EC6781FDB74277A586CDB82C0B2646"/>
    <w:rsid w:val="0030775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N130 4th main</CompanyAddress>
  <CompanyPhone>9035346935</CompanyPhone>
  <CompanyFax/>
  <CompanyEmail>sharath0628@gmail.com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resume1</Template>
  <TotalTime>5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sharath N</dc:creator>
  <cp:lastModifiedBy>Admin</cp:lastModifiedBy>
  <cp:revision>2</cp:revision>
  <dcterms:created xsi:type="dcterms:W3CDTF">2015-03-23T19:57:00Z</dcterms:created>
  <dcterms:modified xsi:type="dcterms:W3CDTF">2015-03-23T19:57:00Z</dcterms:modified>
  <cp:category>Thanisandra, Bangalore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